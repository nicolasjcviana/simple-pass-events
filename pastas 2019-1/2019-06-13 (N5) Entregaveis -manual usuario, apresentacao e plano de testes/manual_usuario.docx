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13C975" w14:textId="77777777" w:rsidR="00C767E6" w:rsidRDefault="00063C13" w:rsidP="002B0C07">
      <w:pPr>
        <w:pStyle w:val="CapaTtulo"/>
      </w:pPr>
      <w:r>
        <w:t>Universidade regional de blumenau - furb</w:t>
      </w:r>
    </w:p>
    <w:p w14:paraId="102457C3" w14:textId="44591D8C" w:rsidR="00C767E6" w:rsidRDefault="00427523" w:rsidP="002B0C07">
      <w:pPr>
        <w:pStyle w:val="CapaTtulo"/>
      </w:pPr>
      <w:r>
        <w:t>Centro de ciencias naturais e exatas</w:t>
      </w:r>
    </w:p>
    <w:p w14:paraId="5D47878A" w14:textId="6160400E" w:rsidR="00C767E6" w:rsidRDefault="00427523" w:rsidP="002B0C07">
      <w:pPr>
        <w:pStyle w:val="CapaTtulo"/>
      </w:pPr>
      <w:r>
        <w:t>departamento de sistemas e computação</w:t>
      </w:r>
    </w:p>
    <w:p w14:paraId="44863E2A" w14:textId="04FDDF0A" w:rsidR="00427523" w:rsidRDefault="00427523" w:rsidP="002B0C07">
      <w:pPr>
        <w:pStyle w:val="CapaTtulo"/>
      </w:pPr>
      <w:r>
        <w:t>projeto de software II</w:t>
      </w:r>
    </w:p>
    <w:p w14:paraId="1D1ECBD0" w14:textId="77777777" w:rsidR="00427523" w:rsidRDefault="00427523" w:rsidP="00427523">
      <w:pPr>
        <w:pStyle w:val="CapaTtulo"/>
        <w:jc w:val="left"/>
      </w:pPr>
    </w:p>
    <w:p w14:paraId="1C279FB6" w14:textId="77777777" w:rsidR="00C767E6" w:rsidRDefault="00C767E6" w:rsidP="002B0C07">
      <w:pPr>
        <w:pStyle w:val="CapaTtulo"/>
      </w:pPr>
    </w:p>
    <w:p w14:paraId="3726D625" w14:textId="77777777" w:rsidR="00C767E6" w:rsidRDefault="00C767E6" w:rsidP="002B0C07">
      <w:pPr>
        <w:pStyle w:val="CapaTtulo"/>
      </w:pPr>
    </w:p>
    <w:p w14:paraId="67F218CA" w14:textId="77777777" w:rsidR="00C767E6" w:rsidRDefault="00C767E6" w:rsidP="002B0C07">
      <w:pPr>
        <w:pStyle w:val="CapaTtulo"/>
      </w:pPr>
    </w:p>
    <w:p w14:paraId="4DADE4EF" w14:textId="77777777" w:rsidR="00C767E6" w:rsidRDefault="00C767E6" w:rsidP="002B0C07">
      <w:pPr>
        <w:pStyle w:val="CapaTtulo"/>
      </w:pPr>
    </w:p>
    <w:p w14:paraId="23347FB7" w14:textId="77777777" w:rsidR="00C767E6" w:rsidRDefault="00C767E6" w:rsidP="002B0C07">
      <w:pPr>
        <w:pStyle w:val="CapaTtulo"/>
      </w:pPr>
    </w:p>
    <w:p w14:paraId="3853DF1F" w14:textId="77777777" w:rsidR="00427523" w:rsidRDefault="00427523" w:rsidP="005A0B39">
      <w:pPr>
        <w:pStyle w:val="CapaTtulo"/>
      </w:pPr>
      <w:r>
        <w:t>josé luiz wollinger</w:t>
      </w:r>
    </w:p>
    <w:p w14:paraId="30144F9F" w14:textId="2FC7A344" w:rsidR="00C767E6" w:rsidRPr="00A647B0" w:rsidRDefault="00427523" w:rsidP="005A0B39">
      <w:pPr>
        <w:pStyle w:val="CapaTtulo"/>
      </w:pPr>
      <w:r>
        <w:t>nicolas josé codeiro viana</w:t>
      </w:r>
    </w:p>
    <w:p w14:paraId="163F4CD3" w14:textId="77777777" w:rsidR="00C767E6" w:rsidRDefault="00C767E6" w:rsidP="002B0C07">
      <w:pPr>
        <w:pStyle w:val="CapaTtulo"/>
      </w:pPr>
    </w:p>
    <w:p w14:paraId="1572E7C3" w14:textId="77777777" w:rsidR="00C767E6" w:rsidRDefault="00C767E6" w:rsidP="002B0C07">
      <w:pPr>
        <w:pStyle w:val="CapaTtulo"/>
      </w:pPr>
    </w:p>
    <w:p w14:paraId="7431E4A6" w14:textId="77777777" w:rsidR="006B736D" w:rsidRDefault="006B736D" w:rsidP="002B0C07">
      <w:pPr>
        <w:pStyle w:val="CapaTtulo"/>
      </w:pPr>
    </w:p>
    <w:p w14:paraId="391DB914" w14:textId="77777777" w:rsidR="00C767E6" w:rsidRDefault="00C767E6" w:rsidP="002B0C07">
      <w:pPr>
        <w:pStyle w:val="CapaTtulo"/>
      </w:pPr>
    </w:p>
    <w:p w14:paraId="44520902" w14:textId="438F6FC3" w:rsidR="00C767E6" w:rsidRDefault="00427523" w:rsidP="002B0C07">
      <w:pPr>
        <w:pStyle w:val="CapaTtulo"/>
      </w:pPr>
      <w:r>
        <w:t xml:space="preserve">manual do usuário simple pass events </w:t>
      </w:r>
    </w:p>
    <w:p w14:paraId="70BF64C7" w14:textId="71B578C8" w:rsidR="00427523" w:rsidRDefault="00427523" w:rsidP="002B0C07">
      <w:pPr>
        <w:pStyle w:val="CapaTtulo"/>
      </w:pPr>
      <w:r>
        <w:t>v 1.0.0</w:t>
      </w:r>
    </w:p>
    <w:p w14:paraId="1A307C47" w14:textId="77777777" w:rsidR="00C767E6" w:rsidRDefault="00C767E6" w:rsidP="002B0C07">
      <w:pPr>
        <w:pStyle w:val="CapaTtulo"/>
      </w:pPr>
    </w:p>
    <w:p w14:paraId="511C6E82" w14:textId="77777777" w:rsidR="00C767E6" w:rsidRDefault="00C767E6" w:rsidP="002B0C07">
      <w:pPr>
        <w:pStyle w:val="CapaTtulo"/>
      </w:pPr>
    </w:p>
    <w:p w14:paraId="4AC84C57" w14:textId="77777777" w:rsidR="00C767E6" w:rsidRDefault="00C767E6" w:rsidP="002B0C07">
      <w:pPr>
        <w:pStyle w:val="CapaTtulo"/>
      </w:pPr>
    </w:p>
    <w:p w14:paraId="01257AA7" w14:textId="77777777" w:rsidR="00C767E6" w:rsidRDefault="00C767E6" w:rsidP="002B0C07">
      <w:pPr>
        <w:pStyle w:val="CapaTtulo"/>
      </w:pPr>
    </w:p>
    <w:p w14:paraId="15DF125E" w14:textId="77777777" w:rsidR="00C767E6" w:rsidRDefault="00C767E6" w:rsidP="002B0C07">
      <w:pPr>
        <w:pStyle w:val="CapaTtulo"/>
      </w:pPr>
    </w:p>
    <w:p w14:paraId="29D04E62" w14:textId="77777777" w:rsidR="00C767E6" w:rsidRDefault="00C767E6" w:rsidP="002B0C07">
      <w:pPr>
        <w:pStyle w:val="CapaTtulo"/>
      </w:pPr>
    </w:p>
    <w:p w14:paraId="375BC75A" w14:textId="77777777" w:rsidR="00C767E6" w:rsidRDefault="00C767E6" w:rsidP="002B0C07">
      <w:pPr>
        <w:pStyle w:val="CapaTtulo"/>
      </w:pPr>
    </w:p>
    <w:p w14:paraId="56FB9D4D" w14:textId="77777777" w:rsidR="00C767E6" w:rsidRDefault="00C767E6" w:rsidP="002B0C07">
      <w:pPr>
        <w:pStyle w:val="CapaTtulo"/>
      </w:pPr>
    </w:p>
    <w:p w14:paraId="0DCE6DCA" w14:textId="77777777" w:rsidR="00C767E6" w:rsidRDefault="00C767E6" w:rsidP="002B0C07">
      <w:pPr>
        <w:pStyle w:val="CapaTtulo"/>
      </w:pPr>
    </w:p>
    <w:p w14:paraId="4356978E" w14:textId="77777777" w:rsidR="00C767E6" w:rsidRDefault="00C767E6" w:rsidP="002B0C07">
      <w:pPr>
        <w:pStyle w:val="CapaTtulo"/>
      </w:pPr>
    </w:p>
    <w:p w14:paraId="6C00ECC3" w14:textId="77777777" w:rsidR="00C767E6" w:rsidRDefault="00C767E6" w:rsidP="002B0C07">
      <w:pPr>
        <w:pStyle w:val="CapaTtulo"/>
      </w:pPr>
    </w:p>
    <w:p w14:paraId="7A87EE4C" w14:textId="77777777" w:rsidR="006B736D" w:rsidRDefault="006B736D" w:rsidP="002B0C07">
      <w:pPr>
        <w:pStyle w:val="CapaTtulo"/>
      </w:pPr>
    </w:p>
    <w:p w14:paraId="4BCDC462" w14:textId="77777777" w:rsidR="006B736D" w:rsidRDefault="006B736D" w:rsidP="002B0C07">
      <w:pPr>
        <w:pStyle w:val="CapaTtulo"/>
      </w:pPr>
    </w:p>
    <w:p w14:paraId="2FF3B74C" w14:textId="77777777" w:rsidR="006B736D" w:rsidRDefault="006B736D" w:rsidP="002B0C07">
      <w:pPr>
        <w:pStyle w:val="CapaTtulo"/>
      </w:pPr>
    </w:p>
    <w:p w14:paraId="042DE44B" w14:textId="0AEEF4DE" w:rsidR="00C767E6" w:rsidRDefault="00427523" w:rsidP="002B0C07">
      <w:pPr>
        <w:pStyle w:val="CapaTtulo"/>
      </w:pPr>
      <w:r>
        <w:t>blumenau</w:t>
      </w:r>
    </w:p>
    <w:p w14:paraId="43E00309" w14:textId="62E98828" w:rsidR="00C767E6" w:rsidRPr="00427523" w:rsidRDefault="00427523" w:rsidP="00427523">
      <w:pPr>
        <w:pStyle w:val="CapaTtulo"/>
        <w:rPr>
          <w:rStyle w:val="TtuloChar"/>
          <w:b/>
          <w:bCs w:val="0"/>
          <w:kern w:val="0"/>
          <w:szCs w:val="24"/>
        </w:rPr>
      </w:pPr>
      <w:r>
        <w:t>2019</w:t>
      </w:r>
      <w:r w:rsidR="00C767E6">
        <w:t xml:space="preserve"> </w:t>
      </w:r>
      <w:r w:rsidR="00C767E6">
        <w:br w:type="page"/>
      </w:r>
    </w:p>
    <w:p w14:paraId="03E15474" w14:textId="77777777" w:rsidR="00C767E6" w:rsidRDefault="00C767E6" w:rsidP="005A0B39">
      <w:pPr>
        <w:pStyle w:val="Ttulo"/>
      </w:pPr>
      <w:r w:rsidRPr="004F1FAA">
        <w:lastRenderedPageBreak/>
        <w:t>sumário</w:t>
      </w:r>
    </w:p>
    <w:p w14:paraId="767193FE" w14:textId="77777777" w:rsidR="0082745E" w:rsidRPr="0082745E" w:rsidRDefault="0082745E" w:rsidP="0082745E"/>
    <w:p w14:paraId="71C89081" w14:textId="2447E808" w:rsidR="000A0733" w:rsidRDefault="0002233E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r>
        <w:rPr>
          <w:b w:val="0"/>
          <w:caps w:val="0"/>
        </w:rPr>
        <w:fldChar w:fldCharType="begin"/>
      </w:r>
      <w:r>
        <w:rPr>
          <w:b w:val="0"/>
          <w:caps w:val="0"/>
        </w:rPr>
        <w:instrText xml:space="preserve"> TOC \o "1-6" \h \z \u </w:instrText>
      </w:r>
      <w:r>
        <w:rPr>
          <w:b w:val="0"/>
          <w:caps w:val="0"/>
        </w:rPr>
        <w:fldChar w:fldCharType="separate"/>
      </w:r>
      <w:hyperlink w:anchor="_Toc12105702" w:history="1">
        <w:r w:rsidR="000A0733" w:rsidRPr="00BD0949">
          <w:rPr>
            <w:rStyle w:val="Hyperlink"/>
            <w:noProof/>
          </w:rPr>
          <w:t>1</w:t>
        </w:r>
        <w:r w:rsidR="000A0733"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="000A0733" w:rsidRPr="00BD0949">
          <w:rPr>
            <w:rStyle w:val="Hyperlink"/>
            <w:noProof/>
          </w:rPr>
          <w:t>INTRODUÇÃO</w:t>
        </w:r>
        <w:r w:rsidR="000A0733">
          <w:rPr>
            <w:noProof/>
            <w:webHidden/>
          </w:rPr>
          <w:tab/>
        </w:r>
        <w:r w:rsidR="000A0733">
          <w:rPr>
            <w:noProof/>
            <w:webHidden/>
          </w:rPr>
          <w:fldChar w:fldCharType="begin"/>
        </w:r>
        <w:r w:rsidR="000A0733">
          <w:rPr>
            <w:noProof/>
            <w:webHidden/>
          </w:rPr>
          <w:instrText xml:space="preserve"> PAGEREF _Toc12105702 \h </w:instrText>
        </w:r>
        <w:r w:rsidR="000A0733">
          <w:rPr>
            <w:noProof/>
            <w:webHidden/>
          </w:rPr>
        </w:r>
        <w:r w:rsidR="000A0733"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2</w:t>
        </w:r>
        <w:r w:rsidR="000A0733">
          <w:rPr>
            <w:noProof/>
            <w:webHidden/>
          </w:rPr>
          <w:fldChar w:fldCharType="end"/>
        </w:r>
      </w:hyperlink>
    </w:p>
    <w:p w14:paraId="365C98C7" w14:textId="703ADAC0" w:rsidR="000A0733" w:rsidRDefault="000A073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2105703" w:history="1">
        <w:r w:rsidRPr="00BD0949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acesso ao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95DE422" w14:textId="5FF4A927" w:rsidR="000A0733" w:rsidRDefault="000A0733">
      <w:pPr>
        <w:pStyle w:val="Sumrio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</w:rPr>
      </w:pPr>
      <w:hyperlink w:anchor="_Toc12105704" w:history="1">
        <w:r w:rsidRPr="00BD0949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205BE06" w14:textId="48747EA1" w:rsidR="000A0733" w:rsidRDefault="000A0733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hyperlink w:anchor="_Toc12105705" w:history="1">
        <w:r w:rsidRPr="00BD0949">
          <w:rPr>
            <w:rStyle w:val="Hyperlink"/>
          </w:rPr>
          <w:t>3.1</w:t>
        </w:r>
        <w:r>
          <w:rPr>
            <w:rFonts w:asciiTheme="minorHAnsi" w:eastAsiaTheme="minorEastAsia" w:hAnsiTheme="minorHAnsi" w:cstheme="minorBidi"/>
            <w:caps w:val="0"/>
            <w:sz w:val="22"/>
            <w:szCs w:val="22"/>
          </w:rPr>
          <w:tab/>
        </w:r>
        <w:r w:rsidRPr="00BD0949">
          <w:rPr>
            <w:rStyle w:val="Hyperlink"/>
          </w:rPr>
          <w:t>Usuário participante do sistema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_Toc12105705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6373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157C591" w14:textId="59B4189C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06" w:history="1">
        <w:r w:rsidRPr="00BD0949">
          <w:rPr>
            <w:rStyle w:val="Hyperlink"/>
            <w:noProof/>
          </w:rPr>
          <w:t>3.1.1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Registro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F434043" w14:textId="27A4D37E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07" w:history="1">
        <w:r w:rsidRPr="00BD0949">
          <w:rPr>
            <w:rStyle w:val="Hyperlink"/>
            <w:noProof/>
          </w:rPr>
          <w:t>3.1.2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2053C74" w14:textId="648D6185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08" w:history="1">
        <w:r w:rsidRPr="00BD0949">
          <w:rPr>
            <w:rStyle w:val="Hyperlink"/>
            <w:noProof/>
          </w:rPr>
          <w:t>3.1.3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Alteração de dados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ED207A" w14:textId="0B516745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09" w:history="1">
        <w:r w:rsidRPr="00BD0949">
          <w:rPr>
            <w:rStyle w:val="Hyperlink"/>
            <w:noProof/>
          </w:rPr>
          <w:t>3.1.4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Confirmação de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D03EF92" w14:textId="3227F039" w:rsidR="000A0733" w:rsidRDefault="000A0733">
      <w:pPr>
        <w:pStyle w:val="Sumrio2"/>
        <w:rPr>
          <w:rFonts w:asciiTheme="minorHAnsi" w:eastAsiaTheme="minorEastAsia" w:hAnsiTheme="minorHAnsi" w:cstheme="minorBidi"/>
          <w:caps w:val="0"/>
          <w:sz w:val="22"/>
          <w:szCs w:val="22"/>
        </w:rPr>
      </w:pPr>
      <w:hyperlink w:anchor="_Toc12105710" w:history="1">
        <w:r w:rsidRPr="00BD0949">
          <w:rPr>
            <w:rStyle w:val="Hyperlink"/>
          </w:rPr>
          <w:t>3.2</w:t>
        </w:r>
        <w:r>
          <w:rPr>
            <w:rFonts w:asciiTheme="minorHAnsi" w:eastAsiaTheme="minorEastAsia" w:hAnsiTheme="minorHAnsi" w:cstheme="minorBidi"/>
            <w:caps w:val="0"/>
            <w:sz w:val="22"/>
            <w:szCs w:val="22"/>
          </w:rPr>
          <w:tab/>
        </w:r>
        <w:r w:rsidRPr="00BD0949">
          <w:rPr>
            <w:rStyle w:val="Hyperlink"/>
          </w:rPr>
          <w:t>Promoter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_Toc12105710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CD6373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6B0A6244" w14:textId="09763120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11" w:history="1">
        <w:r w:rsidRPr="00BD0949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Controlar eventos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68CDAE" w14:textId="48958F3D" w:rsidR="000A0733" w:rsidRDefault="000A0733">
      <w:pPr>
        <w:pStyle w:val="Sumrio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05712" w:history="1">
        <w:r w:rsidRPr="00BD0949">
          <w:rPr>
            <w:rStyle w:val="Hyperlink"/>
            <w:noProof/>
          </w:rPr>
          <w:t>3.2.1.1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Criar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7A7532B" w14:textId="4D656E31" w:rsidR="000A0733" w:rsidRDefault="000A0733">
      <w:pPr>
        <w:pStyle w:val="Sumrio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05713" w:history="1">
        <w:r w:rsidRPr="00BD0949">
          <w:rPr>
            <w:rStyle w:val="Hyperlink"/>
            <w:noProof/>
          </w:rPr>
          <w:t>3.2.1.2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Alterar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92E72FD" w14:textId="28E85845" w:rsidR="000A0733" w:rsidRDefault="000A0733">
      <w:pPr>
        <w:pStyle w:val="Sumrio4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2105714" w:history="1">
        <w:r w:rsidRPr="00BD0949">
          <w:rPr>
            <w:rStyle w:val="Hyperlink"/>
            <w:noProof/>
          </w:rPr>
          <w:t>3.2.1.3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Exclusão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FE09A1" w14:textId="311BB53C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15" w:history="1">
        <w:r w:rsidRPr="00BD0949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Controle de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DC46EC2" w14:textId="3A83A360" w:rsidR="000A0733" w:rsidRDefault="000A0733">
      <w:pPr>
        <w:pStyle w:val="Sumrio3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2105716" w:history="1">
        <w:r w:rsidRPr="00BD0949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BD0949">
          <w:rPr>
            <w:rStyle w:val="Hyperlink"/>
            <w:noProof/>
          </w:rPr>
          <w:t>Rodar evento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_Toc12105716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D6373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850343" w14:textId="7D9FAD4E" w:rsidR="00C767E6" w:rsidRDefault="0002233E" w:rsidP="00703FB1">
      <w:pPr>
        <w:tabs>
          <w:tab w:val="left" w:pos="851"/>
          <w:tab w:val="right" w:leader="dot" w:pos="9062"/>
        </w:tabs>
        <w:spacing w:line="360" w:lineRule="auto"/>
      </w:pPr>
      <w:r>
        <w:rPr>
          <w:b/>
          <w:caps/>
        </w:rPr>
        <w:fldChar w:fldCharType="end"/>
      </w:r>
    </w:p>
    <w:p w14:paraId="53DAF316" w14:textId="77777777" w:rsidR="00C767E6" w:rsidRDefault="00C767E6" w:rsidP="002F2C97">
      <w:pPr>
        <w:spacing w:line="360" w:lineRule="auto"/>
      </w:pPr>
    </w:p>
    <w:p w14:paraId="11AC735A" w14:textId="77777777" w:rsidR="00C767E6" w:rsidRDefault="00C767E6" w:rsidP="00A55FB0">
      <w:pPr>
        <w:pStyle w:val="Ttulo1"/>
        <w:sectPr w:rsidR="00C767E6" w:rsidSect="00680A66">
          <w:headerReference w:type="even" r:id="rId8"/>
          <w:headerReference w:type="default" r:id="rId9"/>
          <w:pgSz w:w="11907" w:h="16840" w:code="9"/>
          <w:pgMar w:top="1701" w:right="1134" w:bottom="1134" w:left="1701" w:header="1134" w:footer="709" w:gutter="0"/>
          <w:pgNumType w:start="0"/>
          <w:cols w:space="708"/>
          <w:docGrid w:linePitch="360"/>
        </w:sectPr>
      </w:pPr>
    </w:p>
    <w:p w14:paraId="1FD20DCD" w14:textId="77777777" w:rsidR="00C767E6" w:rsidRDefault="00955516" w:rsidP="005C23D7">
      <w:pPr>
        <w:pStyle w:val="Ttulo1"/>
      </w:pPr>
      <w:bookmarkStart w:id="0" w:name="_Toc20651308"/>
      <w:bookmarkStart w:id="1" w:name="_Toc75925547"/>
      <w:bookmarkStart w:id="2" w:name="_Toc75925790"/>
      <w:bookmarkStart w:id="3" w:name="_Toc469575029"/>
      <w:bookmarkStart w:id="4" w:name="_Toc12105702"/>
      <w:r w:rsidRPr="005C23D7">
        <w:lastRenderedPageBreak/>
        <w:t>INTRODUÇÃO</w:t>
      </w:r>
      <w:bookmarkEnd w:id="0"/>
      <w:bookmarkEnd w:id="1"/>
      <w:bookmarkEnd w:id="2"/>
      <w:bookmarkEnd w:id="3"/>
      <w:bookmarkEnd w:id="4"/>
      <w:r w:rsidR="00734C2C">
        <w:t xml:space="preserve"> </w:t>
      </w:r>
    </w:p>
    <w:p w14:paraId="58683D99" w14:textId="77777777" w:rsidR="00C767E6" w:rsidRPr="004F1FAA" w:rsidRDefault="00C767E6" w:rsidP="000B388E">
      <w:pPr>
        <w:pStyle w:val="Texto"/>
      </w:pPr>
    </w:p>
    <w:p w14:paraId="32100567" w14:textId="0C06CB86" w:rsidR="00C767E6" w:rsidRDefault="00427523" w:rsidP="000B388E">
      <w:pPr>
        <w:pStyle w:val="Texto"/>
      </w:pPr>
      <w:r>
        <w:t>O Simple Pass Events é um sistema que irá apoiar o controle de entrada em eventos</w:t>
      </w:r>
      <w:r w:rsidR="004A5ABA">
        <w:t>.</w:t>
      </w:r>
      <w:r>
        <w:t xml:space="preserve"> Foi concebido para proporcionar aos usuários as ações de registrar-se, criar eventos, confirmar presença em eventos e controlar a entrada aos eventos, tendo como principal objetivo facilitar o controle na entrada de eventos aos usuários.</w:t>
      </w:r>
    </w:p>
    <w:p w14:paraId="7BBA838E" w14:textId="26C8793D" w:rsidR="00427523" w:rsidRDefault="00427523" w:rsidP="000B388E">
      <w:pPr>
        <w:pStyle w:val="Texto"/>
      </w:pPr>
      <w:r>
        <w:t>O sistema possui duas figuras com ações diferentes, são elas:</w:t>
      </w:r>
    </w:p>
    <w:p w14:paraId="48EB9FC4" w14:textId="5313B230" w:rsidR="00427523" w:rsidRDefault="00427523" w:rsidP="00427523">
      <w:pPr>
        <w:pStyle w:val="Texto"/>
        <w:numPr>
          <w:ilvl w:val="0"/>
          <w:numId w:val="32"/>
        </w:numPr>
      </w:pPr>
      <w:r>
        <w:t>Usuário interessado e participante de eventos</w:t>
      </w:r>
    </w:p>
    <w:p w14:paraId="35A7C9CF" w14:textId="46886EC6" w:rsidR="00427523" w:rsidRDefault="00427523" w:rsidP="00427523">
      <w:pPr>
        <w:pStyle w:val="Texto"/>
        <w:numPr>
          <w:ilvl w:val="0"/>
          <w:numId w:val="32"/>
        </w:numPr>
      </w:pPr>
      <w:r>
        <w:t>Promoter que controla a entrada aos eventos</w:t>
      </w:r>
    </w:p>
    <w:p w14:paraId="2BAC0CB2" w14:textId="77777777" w:rsidR="00C767E6" w:rsidRDefault="00C767E6" w:rsidP="000B388E">
      <w:pPr>
        <w:pStyle w:val="Texto"/>
      </w:pPr>
    </w:p>
    <w:p w14:paraId="026FDF0F" w14:textId="36667ED9" w:rsidR="00C767E6" w:rsidRDefault="00427523" w:rsidP="00427523">
      <w:pPr>
        <w:pStyle w:val="Ttulo1"/>
      </w:pPr>
      <w:bookmarkStart w:id="5" w:name="_Toc12105703"/>
      <w:r>
        <w:t>acesso ao sistema</w:t>
      </w:r>
      <w:bookmarkEnd w:id="5"/>
      <w:r>
        <w:t xml:space="preserve"> </w:t>
      </w:r>
    </w:p>
    <w:p w14:paraId="18CD067D" w14:textId="77777777" w:rsidR="00C767E6" w:rsidRDefault="00C767E6" w:rsidP="000B388E">
      <w:pPr>
        <w:pStyle w:val="Texto"/>
      </w:pPr>
      <w:bookmarkStart w:id="6" w:name="_Toc498999954"/>
    </w:p>
    <w:p w14:paraId="0C7E9A32" w14:textId="1E580B8E" w:rsidR="00B2689E" w:rsidRDefault="00427523" w:rsidP="000B388E">
      <w:pPr>
        <w:pStyle w:val="Texto"/>
      </w:pPr>
      <w:r>
        <w:t xml:space="preserve">O sistema pode ser acessado a partir da URL </w:t>
      </w:r>
      <w:r w:rsidR="00824082">
        <w:fldChar w:fldCharType="begin"/>
      </w:r>
      <w:r w:rsidR="00824082">
        <w:instrText xml:space="preserve"> HYPERLINK "http://www.simple-pass-events.com.br" </w:instrText>
      </w:r>
      <w:r w:rsidR="00824082">
        <w:fldChar w:fldCharType="separate"/>
      </w:r>
      <w:r w:rsidR="00824082" w:rsidRPr="004639F1">
        <w:rPr>
          <w:rStyle w:val="Hyperlink"/>
        </w:rPr>
        <w:t>www.simple-pass-events.com.br</w:t>
      </w:r>
      <w:r w:rsidR="00824082">
        <w:fldChar w:fldCharType="end"/>
      </w:r>
      <w:r w:rsidR="00824082">
        <w:t>.</w:t>
      </w:r>
    </w:p>
    <w:p w14:paraId="3DA87B53" w14:textId="77777777" w:rsidR="00824082" w:rsidRDefault="00824082" w:rsidP="000B388E">
      <w:pPr>
        <w:pStyle w:val="Texto"/>
      </w:pPr>
      <w:r>
        <w:t xml:space="preserve">Para acessar o sistema, é necessário atender </w:t>
      </w:r>
      <w:r w:rsidRPr="00824082">
        <w:t xml:space="preserve">aos seguintes requisitos de configuração: </w:t>
      </w:r>
    </w:p>
    <w:p w14:paraId="2F9CF2CD" w14:textId="331B696E" w:rsidR="00824082" w:rsidRDefault="00824082" w:rsidP="000B388E">
      <w:pPr>
        <w:pStyle w:val="Texto"/>
      </w:pPr>
      <w:r w:rsidRPr="00824082">
        <w:t xml:space="preserve">Navegador (browser): Qualquer versão recente dos seguintes navegadores: Internet Explorer, Firefox, Chrome. </w:t>
      </w:r>
    </w:p>
    <w:p w14:paraId="14CD8A80" w14:textId="038FFB3E" w:rsidR="00824082" w:rsidRDefault="00824082" w:rsidP="000B388E">
      <w:pPr>
        <w:pStyle w:val="Texto"/>
      </w:pPr>
      <w:r w:rsidRPr="00824082">
        <w:t>Visualização do Manual: Adobe Acrobat Reader</w:t>
      </w:r>
      <w:r>
        <w:t>.</w:t>
      </w:r>
    </w:p>
    <w:p w14:paraId="6FEE1DCB" w14:textId="77777777" w:rsidR="004A5ABA" w:rsidRPr="00231E3D" w:rsidRDefault="004A5ABA" w:rsidP="000B388E">
      <w:pPr>
        <w:pStyle w:val="Texto"/>
      </w:pPr>
    </w:p>
    <w:p w14:paraId="1CF9E657" w14:textId="2F953DAF" w:rsidR="00C767E6" w:rsidRDefault="00824082" w:rsidP="00824082">
      <w:pPr>
        <w:pStyle w:val="Ttulo1"/>
      </w:pPr>
      <w:bookmarkStart w:id="7" w:name="_Toc498999951"/>
      <w:bookmarkStart w:id="8" w:name="_Toc12105704"/>
      <w:r>
        <w:t>ações</w:t>
      </w:r>
      <w:bookmarkEnd w:id="8"/>
    </w:p>
    <w:p w14:paraId="3A06592B" w14:textId="144ED6B4" w:rsidR="00860E98" w:rsidRDefault="00824082" w:rsidP="000B388E">
      <w:pPr>
        <w:pStyle w:val="Texto"/>
      </w:pPr>
      <w:r>
        <w:t>As ações dos usuários vão ser divididas em casos de uso com amostra das telas do sistema correspondente a cada iteração.</w:t>
      </w:r>
    </w:p>
    <w:p w14:paraId="2F8F6699" w14:textId="77777777" w:rsidR="00824082" w:rsidRDefault="00824082" w:rsidP="000B388E">
      <w:pPr>
        <w:pStyle w:val="Texto"/>
      </w:pPr>
    </w:p>
    <w:p w14:paraId="52DD9A1A" w14:textId="4C3990E3" w:rsidR="00824082" w:rsidRDefault="00824082" w:rsidP="00824082">
      <w:pPr>
        <w:pStyle w:val="Ttulo2"/>
      </w:pPr>
      <w:bookmarkStart w:id="9" w:name="_Toc12105705"/>
      <w:r>
        <w:t>Usuário participante do sistema</w:t>
      </w:r>
      <w:bookmarkEnd w:id="9"/>
    </w:p>
    <w:bookmarkEnd w:id="6"/>
    <w:bookmarkEnd w:id="7"/>
    <w:p w14:paraId="625430E4" w14:textId="77777777" w:rsidR="00824082" w:rsidRDefault="00824082" w:rsidP="00860E98">
      <w:pPr>
        <w:pStyle w:val="Texto"/>
        <w:ind w:firstLine="0"/>
      </w:pPr>
      <w:r>
        <w:tab/>
        <w:t>Os casos de uso em que esse usuário engloba são:</w:t>
      </w:r>
    </w:p>
    <w:p w14:paraId="00087388" w14:textId="5BCBF7CC" w:rsidR="00824082" w:rsidRDefault="00824082" w:rsidP="00824082">
      <w:pPr>
        <w:pStyle w:val="Texto"/>
        <w:numPr>
          <w:ilvl w:val="0"/>
          <w:numId w:val="33"/>
        </w:numPr>
      </w:pPr>
      <w:r>
        <w:t>Registro</w:t>
      </w:r>
    </w:p>
    <w:p w14:paraId="3AEE22E7" w14:textId="31B3015F" w:rsidR="00824082" w:rsidRDefault="00824082" w:rsidP="00824082">
      <w:pPr>
        <w:pStyle w:val="Texto"/>
        <w:numPr>
          <w:ilvl w:val="0"/>
          <w:numId w:val="33"/>
        </w:numPr>
      </w:pPr>
      <w:r>
        <w:t>Login</w:t>
      </w:r>
    </w:p>
    <w:p w14:paraId="6DE74AB7" w14:textId="1F2F078B" w:rsidR="00824082" w:rsidRDefault="00824082" w:rsidP="00824082">
      <w:pPr>
        <w:pStyle w:val="Texto"/>
        <w:numPr>
          <w:ilvl w:val="0"/>
          <w:numId w:val="33"/>
        </w:numPr>
      </w:pPr>
      <w:r>
        <w:t>Alteração de dados</w:t>
      </w:r>
    </w:p>
    <w:p w14:paraId="3B4863B1" w14:textId="6A4120E8" w:rsidR="00824082" w:rsidRDefault="00824082" w:rsidP="00824082">
      <w:pPr>
        <w:pStyle w:val="Texto"/>
        <w:numPr>
          <w:ilvl w:val="0"/>
          <w:numId w:val="33"/>
        </w:numPr>
      </w:pPr>
      <w:r>
        <w:t>Confirmação de evento</w:t>
      </w:r>
    </w:p>
    <w:p w14:paraId="2DC067A8" w14:textId="77777777" w:rsidR="00824082" w:rsidRDefault="00824082" w:rsidP="00860E98">
      <w:pPr>
        <w:pStyle w:val="Texto"/>
        <w:ind w:firstLine="0"/>
      </w:pPr>
    </w:p>
    <w:p w14:paraId="1349C76A" w14:textId="58B7035A" w:rsidR="00824082" w:rsidRDefault="00824082" w:rsidP="00860E98">
      <w:pPr>
        <w:pStyle w:val="Texto"/>
        <w:ind w:firstLine="0"/>
      </w:pPr>
      <w:r>
        <w:t xml:space="preserve"> </w:t>
      </w:r>
    </w:p>
    <w:p w14:paraId="75D24889" w14:textId="77777777" w:rsidR="00824082" w:rsidRDefault="00824082" w:rsidP="00860E98">
      <w:pPr>
        <w:pStyle w:val="Texto"/>
        <w:ind w:firstLine="0"/>
      </w:pPr>
    </w:p>
    <w:p w14:paraId="2D4F0122" w14:textId="5E171ED7" w:rsidR="00C767E6" w:rsidRPr="00370231" w:rsidRDefault="00824082" w:rsidP="007F0B33">
      <w:pPr>
        <w:pStyle w:val="Ttulo3"/>
      </w:pPr>
      <w:bookmarkStart w:id="10" w:name="_Toc12105706"/>
      <w:r>
        <w:lastRenderedPageBreak/>
        <w:t>Registro</w:t>
      </w:r>
      <w:bookmarkEnd w:id="10"/>
    </w:p>
    <w:p w14:paraId="4AEB3737" w14:textId="3B816B71" w:rsidR="00C767E6" w:rsidRDefault="00824082" w:rsidP="000B388E">
      <w:pPr>
        <w:pStyle w:val="Texto"/>
      </w:pPr>
      <w:r>
        <w:rPr>
          <w:noProof/>
        </w:rPr>
        <w:drawing>
          <wp:inline distT="0" distB="0" distL="0" distR="0" wp14:anchorId="6F03B4A0" wp14:editId="3B85E324">
            <wp:extent cx="5153919" cy="2524125"/>
            <wp:effectExtent l="19050" t="19050" r="2794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3919" cy="252412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3CB205DC" w14:textId="05D67D52" w:rsidR="00C767E6" w:rsidRDefault="00824082" w:rsidP="000B388E">
      <w:pPr>
        <w:pStyle w:val="Texto"/>
      </w:pPr>
      <w:r>
        <w:t xml:space="preserve">Caso o usuário não possua registro no sistema, é necessário clicar no link  </w:t>
      </w:r>
      <w:r w:rsidRPr="00824082">
        <w:rPr>
          <w:b/>
          <w:bCs/>
        </w:rPr>
        <w:t>Registrar-se</w:t>
      </w:r>
      <w:r>
        <w:t>.</w:t>
      </w:r>
    </w:p>
    <w:p w14:paraId="48D0C3C6" w14:textId="3B834D32" w:rsidR="00824082" w:rsidRPr="00824082" w:rsidRDefault="00824082" w:rsidP="000B388E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37354B62" wp14:editId="29AE3540">
            <wp:extent cx="5760720" cy="2357120"/>
            <wp:effectExtent l="19050" t="19050" r="11430" b="2413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1774276B" w14:textId="77777777" w:rsidR="00824082" w:rsidRDefault="00824082" w:rsidP="00824082">
      <w:pPr>
        <w:pStyle w:val="Texto"/>
      </w:pPr>
      <w:r>
        <w:t>Após clicar no link de Registrar-se, é necessário que o usuário informe seus dados básicos para o cadastro: Nomoe, E-mail, CPF e telefone.</w:t>
      </w:r>
    </w:p>
    <w:p w14:paraId="14978A56" w14:textId="0C38F847" w:rsidR="00037312" w:rsidRDefault="00824082" w:rsidP="00824082">
      <w:pPr>
        <w:pStyle w:val="Texto"/>
      </w:pPr>
      <w:r>
        <w:rPr>
          <w:noProof/>
        </w:rPr>
        <w:lastRenderedPageBreak/>
        <w:drawing>
          <wp:inline distT="0" distB="0" distL="0" distR="0" wp14:anchorId="009970EC" wp14:editId="06AC3A41">
            <wp:extent cx="5760720" cy="3227070"/>
            <wp:effectExtent l="19050" t="19050" r="11430" b="1143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7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7366D499" w14:textId="77777777" w:rsidR="00D74FFD" w:rsidRDefault="00824082" w:rsidP="00824082">
      <w:pPr>
        <w:pStyle w:val="Texto"/>
      </w:pPr>
      <w:r>
        <w:t xml:space="preserve">O próximo passo para o registro é bater uma foto em que o sistema consiga identificar com precisão o seu rosto. Após clicar no botão </w:t>
      </w:r>
      <w:r>
        <w:rPr>
          <w:b/>
          <w:bCs/>
        </w:rPr>
        <w:t>Tirar foto</w:t>
      </w:r>
      <w:r>
        <w:t xml:space="preserve">, o sistema irá traçar as linhas </w:t>
      </w:r>
      <w:r w:rsidR="00D74FFD">
        <w:t xml:space="preserve">em que se enquadra o rosto da foto tirada, e se o enquandramento estar adequado para o sistema, o botão </w:t>
      </w:r>
      <w:r w:rsidR="00D74FFD">
        <w:rPr>
          <w:b/>
          <w:bCs/>
        </w:rPr>
        <w:t>Próximo</w:t>
      </w:r>
      <w:r w:rsidR="00D74FFD">
        <w:t xml:space="preserve"> irá ser habilitado.</w:t>
      </w:r>
    </w:p>
    <w:p w14:paraId="7DA6A959" w14:textId="77777777" w:rsidR="00D74FFD" w:rsidRDefault="00D74FFD" w:rsidP="00824082">
      <w:pPr>
        <w:pStyle w:val="Texto"/>
      </w:pPr>
    </w:p>
    <w:p w14:paraId="790FB488" w14:textId="77777777" w:rsidR="00D74FFD" w:rsidRDefault="00D74FFD" w:rsidP="00824082">
      <w:pPr>
        <w:pStyle w:val="Texto"/>
      </w:pPr>
      <w:r>
        <w:rPr>
          <w:noProof/>
        </w:rPr>
        <w:drawing>
          <wp:inline distT="0" distB="0" distL="0" distR="0" wp14:anchorId="25A692D7" wp14:editId="076F0789">
            <wp:extent cx="5760720" cy="2418715"/>
            <wp:effectExtent l="19050" t="19050" r="11430" b="196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71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6C7AA455" w14:textId="13DC7B87" w:rsidR="00824082" w:rsidRDefault="00D74FFD" w:rsidP="00824082">
      <w:pPr>
        <w:pStyle w:val="Texto"/>
      </w:pPr>
      <w:r>
        <w:t xml:space="preserve">Após a clicar no botão </w:t>
      </w:r>
      <w:r>
        <w:rPr>
          <w:b/>
          <w:bCs/>
        </w:rPr>
        <w:t>Próximo</w:t>
      </w:r>
      <w:r>
        <w:t xml:space="preserve">, o sistema processará o cadastro e uma mensagem de </w:t>
      </w:r>
      <w:r>
        <w:rPr>
          <w:b/>
          <w:bCs/>
        </w:rPr>
        <w:t>OK</w:t>
      </w:r>
      <w:r>
        <w:t xml:space="preserve"> irá aparecer quando o cadastro estiver finalizado.</w:t>
      </w:r>
      <w:r w:rsidR="00824082">
        <w:t xml:space="preserve"> </w:t>
      </w:r>
    </w:p>
    <w:p w14:paraId="0C7B9B20" w14:textId="4EBC30C9" w:rsidR="00D74FFD" w:rsidRDefault="00D74FFD" w:rsidP="00824082">
      <w:pPr>
        <w:pStyle w:val="Texto"/>
      </w:pPr>
    </w:p>
    <w:p w14:paraId="24A85F58" w14:textId="6A5E8204" w:rsidR="00D74FFD" w:rsidRDefault="00D74FFD" w:rsidP="00824082">
      <w:pPr>
        <w:pStyle w:val="Texto"/>
      </w:pPr>
    </w:p>
    <w:p w14:paraId="46AEC57E" w14:textId="39DB5E25" w:rsidR="00D74FFD" w:rsidRDefault="00D74FFD" w:rsidP="00824082">
      <w:pPr>
        <w:pStyle w:val="Texto"/>
      </w:pPr>
    </w:p>
    <w:p w14:paraId="2FB79672" w14:textId="77777777" w:rsidR="00D74FFD" w:rsidRDefault="00D74FFD" w:rsidP="00824082">
      <w:pPr>
        <w:pStyle w:val="Texto"/>
      </w:pPr>
    </w:p>
    <w:p w14:paraId="0D6177E7" w14:textId="0B1CBC03" w:rsidR="00D74FFD" w:rsidRDefault="00D74FFD" w:rsidP="00D74FFD">
      <w:pPr>
        <w:pStyle w:val="Ttulo3"/>
      </w:pPr>
      <w:bookmarkStart w:id="11" w:name="_Toc12105707"/>
      <w:r>
        <w:lastRenderedPageBreak/>
        <w:t>Login</w:t>
      </w:r>
      <w:bookmarkEnd w:id="11"/>
    </w:p>
    <w:p w14:paraId="68657436" w14:textId="4C450F87" w:rsidR="00D92CB3" w:rsidRDefault="00D92CB3" w:rsidP="00D92CB3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0C3810B3" wp14:editId="19641925">
            <wp:extent cx="5760720" cy="2950845"/>
            <wp:effectExtent l="19050" t="19050" r="11430" b="2095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10719C91" w14:textId="115E2147" w:rsidR="00D92CB3" w:rsidRDefault="00D92CB3" w:rsidP="00D92CB3">
      <w:pPr>
        <w:pStyle w:val="Texto"/>
        <w:rPr>
          <w:lang w:val="pt-BR"/>
        </w:rPr>
      </w:pPr>
      <w:r>
        <w:rPr>
          <w:lang w:val="pt-BR"/>
        </w:rPr>
        <w:t xml:space="preserve">Após o registro, é possível realizar o login preenchendo os dados de CPF e senha e clicar no botão </w:t>
      </w:r>
      <w:r>
        <w:rPr>
          <w:b/>
          <w:bCs/>
          <w:lang w:val="pt-BR"/>
        </w:rPr>
        <w:t>Entrar</w:t>
      </w:r>
      <w:r>
        <w:rPr>
          <w:lang w:val="pt-BR"/>
        </w:rPr>
        <w:t>.</w:t>
      </w:r>
    </w:p>
    <w:p w14:paraId="632F5072" w14:textId="77777777" w:rsidR="00D92CB3" w:rsidRPr="00D92CB3" w:rsidRDefault="00D92CB3" w:rsidP="00D92CB3">
      <w:pPr>
        <w:pStyle w:val="Texto"/>
        <w:rPr>
          <w:lang w:val="pt-BR"/>
        </w:rPr>
      </w:pPr>
    </w:p>
    <w:p w14:paraId="1693E55C" w14:textId="683F4D65" w:rsidR="00D92CB3" w:rsidRPr="00D92CB3" w:rsidRDefault="00D92CB3" w:rsidP="00D92CB3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5F891C57" wp14:editId="7AB61368">
            <wp:extent cx="5760720" cy="2581910"/>
            <wp:effectExtent l="19050" t="19050" r="11430" b="2794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191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3C9C2ECD" w14:textId="221BB9BE" w:rsidR="00D74FFD" w:rsidRDefault="00D92CB3" w:rsidP="00D74FFD">
      <w:pPr>
        <w:pStyle w:val="Texto"/>
        <w:rPr>
          <w:lang w:val="pt-BR"/>
        </w:rPr>
      </w:pPr>
      <w:r>
        <w:rPr>
          <w:lang w:val="pt-BR"/>
        </w:rPr>
        <w:t>Após o login, o usuário poderá realizar as ações de confirmar presença a um evento ou alterar seu registro.</w:t>
      </w:r>
    </w:p>
    <w:p w14:paraId="1CB1738F" w14:textId="77777777" w:rsidR="00D92CB3" w:rsidRDefault="00D92CB3" w:rsidP="00D74FFD">
      <w:pPr>
        <w:pStyle w:val="Texto"/>
        <w:rPr>
          <w:lang w:val="pt-BR"/>
        </w:rPr>
      </w:pPr>
    </w:p>
    <w:p w14:paraId="5F4FF56D" w14:textId="3E70C35A" w:rsidR="00D92CB3" w:rsidRDefault="00D92CB3" w:rsidP="00D92CB3">
      <w:pPr>
        <w:pStyle w:val="Ttulo3"/>
      </w:pPr>
      <w:bookmarkStart w:id="12" w:name="_Toc12105708"/>
      <w:r>
        <w:lastRenderedPageBreak/>
        <w:t>Alteração de dados</w:t>
      </w:r>
      <w:bookmarkEnd w:id="12"/>
    </w:p>
    <w:p w14:paraId="07033BD9" w14:textId="78D16B33" w:rsidR="00D92CB3" w:rsidRPr="00D92CB3" w:rsidRDefault="00D92CB3" w:rsidP="00D92CB3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150A6EC1" wp14:editId="6692A1A0">
            <wp:extent cx="5760720" cy="2611755"/>
            <wp:effectExtent l="19050" t="19050" r="11430" b="1714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498FA4A" w14:textId="1BDCC978" w:rsidR="00824082" w:rsidRDefault="00D92CB3" w:rsidP="00824082">
      <w:pPr>
        <w:pStyle w:val="Texto"/>
      </w:pPr>
      <w:r>
        <w:t xml:space="preserve">Para alterar seus dados o usuário deverá clicar no </w:t>
      </w:r>
      <w:r w:rsidR="00FC327F">
        <w:t xml:space="preserve">menu </w:t>
      </w:r>
      <w:r w:rsidR="00FC327F" w:rsidRPr="00FC327F">
        <w:rPr>
          <w:b/>
          <w:bCs/>
        </w:rPr>
        <w:t>Usuário</w:t>
      </w:r>
      <w:r w:rsidR="00FC327F">
        <w:t xml:space="preserve"> indicado acima.</w:t>
      </w:r>
    </w:p>
    <w:p w14:paraId="0029D052" w14:textId="5F299774" w:rsidR="00FC327F" w:rsidRDefault="00FC327F" w:rsidP="00824082">
      <w:pPr>
        <w:pStyle w:val="Texto"/>
      </w:pPr>
    </w:p>
    <w:p w14:paraId="59A429C9" w14:textId="1470F8C7" w:rsidR="00FC327F" w:rsidRDefault="00FC327F" w:rsidP="00824082">
      <w:pPr>
        <w:pStyle w:val="Texto"/>
      </w:pPr>
      <w:r>
        <w:rPr>
          <w:noProof/>
        </w:rPr>
        <w:drawing>
          <wp:inline distT="0" distB="0" distL="0" distR="0" wp14:anchorId="785B187B" wp14:editId="7D9717F2">
            <wp:extent cx="5760720" cy="2480310"/>
            <wp:effectExtent l="19050" t="19050" r="11430" b="152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D049706" w14:textId="1A6266FD" w:rsidR="00FC327F" w:rsidRDefault="00FC327F" w:rsidP="00824082">
      <w:pPr>
        <w:pStyle w:val="Texto"/>
      </w:pPr>
      <w:r>
        <w:t>Nessa tela o usuário poderá rever seus dados cadatrados e alterar-los conforme sua vontade.</w:t>
      </w:r>
    </w:p>
    <w:p w14:paraId="4C15A877" w14:textId="14B3FA6F" w:rsidR="00FC327F" w:rsidRDefault="00FC327F" w:rsidP="00FC327F">
      <w:pPr>
        <w:pStyle w:val="Ttulo3"/>
      </w:pPr>
      <w:bookmarkStart w:id="13" w:name="_Toc12105709"/>
      <w:r>
        <w:lastRenderedPageBreak/>
        <w:t>Confirmação de evento</w:t>
      </w:r>
      <w:bookmarkEnd w:id="13"/>
    </w:p>
    <w:p w14:paraId="579B2793" w14:textId="542D7609" w:rsidR="00FC327F" w:rsidRDefault="00FC327F" w:rsidP="00FC327F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0E2A1127" wp14:editId="15487B03">
            <wp:extent cx="5760720" cy="2583180"/>
            <wp:effectExtent l="19050" t="19050" r="11430" b="266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318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6F1612E7" w14:textId="1B479F02" w:rsidR="00FC327F" w:rsidRDefault="00FC327F" w:rsidP="00FC327F">
      <w:pPr>
        <w:pStyle w:val="Texto"/>
        <w:rPr>
          <w:b/>
          <w:bCs/>
          <w:lang w:val="pt-BR"/>
        </w:rPr>
      </w:pPr>
      <w:r>
        <w:rPr>
          <w:lang w:val="pt-BR"/>
        </w:rPr>
        <w:t xml:space="preserve">Na tela inicial, o usuário poderá confirmar a presença em algum evento de sua escolha. Para isso, o usuário deverá clicar no botão </w:t>
      </w:r>
      <w:r w:rsidRPr="00FC327F">
        <w:rPr>
          <w:b/>
          <w:bCs/>
          <w:lang w:val="pt-BR"/>
        </w:rPr>
        <w:t>Ir ao evento</w:t>
      </w:r>
      <w:r>
        <w:rPr>
          <w:b/>
          <w:bCs/>
          <w:lang w:val="pt-BR"/>
        </w:rPr>
        <w:t>.</w:t>
      </w:r>
    </w:p>
    <w:p w14:paraId="25ABCD05" w14:textId="12700801" w:rsidR="00FC327F" w:rsidRDefault="00FC327F" w:rsidP="00FC327F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7C8742F7" wp14:editId="62956B92">
            <wp:extent cx="5760720" cy="2512695"/>
            <wp:effectExtent l="19050" t="19050" r="11430" b="209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269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6EEFB759" w14:textId="59B368AC" w:rsidR="00FC327F" w:rsidRDefault="00FC327F" w:rsidP="00FC327F">
      <w:pPr>
        <w:pStyle w:val="Texto"/>
        <w:rPr>
          <w:lang w:val="pt-BR"/>
        </w:rPr>
      </w:pPr>
      <w:r>
        <w:rPr>
          <w:lang w:val="pt-BR"/>
        </w:rPr>
        <w:t>Após clicado no botão, uma mensagem de confirmação irá aparecer e o número de participantes irá ser atualizado, confirmando a presença desse usuário ao evento.</w:t>
      </w:r>
    </w:p>
    <w:p w14:paraId="52C36673" w14:textId="2D3E2D0F" w:rsidR="00FC327F" w:rsidRDefault="00FC327F" w:rsidP="00FC327F">
      <w:pPr>
        <w:pStyle w:val="Texto"/>
        <w:rPr>
          <w:lang w:val="pt-BR"/>
        </w:rPr>
      </w:pPr>
    </w:p>
    <w:p w14:paraId="455365C6" w14:textId="023D19D7" w:rsidR="00FC327F" w:rsidRDefault="00FC327F" w:rsidP="00FC327F">
      <w:pPr>
        <w:pStyle w:val="Texto"/>
        <w:rPr>
          <w:lang w:val="pt-BR"/>
        </w:rPr>
      </w:pPr>
    </w:p>
    <w:p w14:paraId="7D151017" w14:textId="2C172B09" w:rsidR="00CD6373" w:rsidRDefault="00CD6373" w:rsidP="00FC327F">
      <w:pPr>
        <w:pStyle w:val="Texto"/>
        <w:rPr>
          <w:lang w:val="pt-BR"/>
        </w:rPr>
      </w:pPr>
    </w:p>
    <w:p w14:paraId="0FDAB93C" w14:textId="5500F8C7" w:rsidR="00CD6373" w:rsidRDefault="00CD6373" w:rsidP="00FC327F">
      <w:pPr>
        <w:pStyle w:val="Texto"/>
        <w:rPr>
          <w:lang w:val="pt-BR"/>
        </w:rPr>
      </w:pPr>
    </w:p>
    <w:p w14:paraId="2154DD29" w14:textId="4FB532D4" w:rsidR="00CD6373" w:rsidRDefault="00CD6373" w:rsidP="00FC327F">
      <w:pPr>
        <w:pStyle w:val="Texto"/>
        <w:rPr>
          <w:lang w:val="pt-BR"/>
        </w:rPr>
      </w:pPr>
    </w:p>
    <w:p w14:paraId="756BCD0C" w14:textId="43A643FD" w:rsidR="00CD6373" w:rsidRDefault="00CD6373" w:rsidP="00FC327F">
      <w:pPr>
        <w:pStyle w:val="Texto"/>
        <w:rPr>
          <w:lang w:val="pt-BR"/>
        </w:rPr>
      </w:pPr>
    </w:p>
    <w:p w14:paraId="5C8B19D9" w14:textId="77777777" w:rsidR="00CD6373" w:rsidRPr="00FC327F" w:rsidRDefault="00CD6373" w:rsidP="00FC327F">
      <w:pPr>
        <w:pStyle w:val="Texto"/>
        <w:rPr>
          <w:lang w:val="pt-BR"/>
        </w:rPr>
      </w:pPr>
      <w:bookmarkStart w:id="14" w:name="_GoBack"/>
      <w:bookmarkEnd w:id="14"/>
    </w:p>
    <w:p w14:paraId="25E871CD" w14:textId="77777777" w:rsidR="00D92CB3" w:rsidRPr="00037312" w:rsidRDefault="00D92CB3" w:rsidP="00824082">
      <w:pPr>
        <w:pStyle w:val="Texto"/>
      </w:pPr>
    </w:p>
    <w:p w14:paraId="14A2CEAD" w14:textId="08BEC4F1" w:rsidR="00C767E6" w:rsidRDefault="00FC327F" w:rsidP="007F0B33">
      <w:pPr>
        <w:pStyle w:val="Ttulo2"/>
      </w:pPr>
      <w:bookmarkStart w:id="15" w:name="_Toc20651315"/>
      <w:bookmarkStart w:id="16" w:name="_Toc12105710"/>
      <w:r>
        <w:lastRenderedPageBreak/>
        <w:t>Promoter</w:t>
      </w:r>
      <w:bookmarkEnd w:id="16"/>
    </w:p>
    <w:p w14:paraId="7F5CB1FD" w14:textId="7CB431C2" w:rsidR="0095227A" w:rsidRDefault="00FC327F" w:rsidP="0095227A">
      <w:pPr>
        <w:pStyle w:val="Texto"/>
        <w:rPr>
          <w:lang w:val="pt-BR"/>
        </w:rPr>
      </w:pPr>
      <w:r>
        <w:rPr>
          <w:lang w:val="pt-BR"/>
        </w:rPr>
        <w:t>O usuário promoter contempla os casos de uso de administrador do sistema. Contempla:</w:t>
      </w:r>
    </w:p>
    <w:p w14:paraId="5E6B193B" w14:textId="5214B47B" w:rsidR="00FC327F" w:rsidRDefault="0095227A" w:rsidP="0095227A">
      <w:pPr>
        <w:pStyle w:val="Texto"/>
        <w:numPr>
          <w:ilvl w:val="0"/>
          <w:numId w:val="34"/>
        </w:numPr>
        <w:rPr>
          <w:lang w:val="pt-BR"/>
        </w:rPr>
      </w:pPr>
      <w:r>
        <w:rPr>
          <w:lang w:val="pt-BR"/>
        </w:rPr>
        <w:t>Controlar eventos</w:t>
      </w:r>
    </w:p>
    <w:p w14:paraId="7145456C" w14:textId="77C20006" w:rsidR="0095227A" w:rsidRDefault="0095227A" w:rsidP="0095227A">
      <w:pPr>
        <w:pStyle w:val="Texto"/>
        <w:numPr>
          <w:ilvl w:val="0"/>
          <w:numId w:val="34"/>
        </w:numPr>
        <w:rPr>
          <w:lang w:val="pt-BR"/>
        </w:rPr>
      </w:pPr>
      <w:r>
        <w:rPr>
          <w:lang w:val="pt-BR"/>
        </w:rPr>
        <w:t>Controlar usuários</w:t>
      </w:r>
    </w:p>
    <w:p w14:paraId="6887E1A9" w14:textId="27E5C8E7" w:rsidR="0095227A" w:rsidRDefault="0095227A" w:rsidP="0095227A">
      <w:pPr>
        <w:pStyle w:val="Texto"/>
        <w:numPr>
          <w:ilvl w:val="0"/>
          <w:numId w:val="34"/>
        </w:numPr>
        <w:rPr>
          <w:lang w:val="pt-BR"/>
        </w:rPr>
      </w:pPr>
      <w:r>
        <w:rPr>
          <w:lang w:val="pt-BR"/>
        </w:rPr>
        <w:t>Rodar evento</w:t>
      </w:r>
    </w:p>
    <w:p w14:paraId="35590F46" w14:textId="6538C31D" w:rsidR="0095227A" w:rsidRPr="00FC327F" w:rsidRDefault="0095227A" w:rsidP="0095227A">
      <w:pPr>
        <w:pStyle w:val="Ttulo3"/>
      </w:pPr>
      <w:bookmarkStart w:id="17" w:name="_Toc12105711"/>
      <w:r>
        <w:t>Controlar eventos</w:t>
      </w:r>
      <w:bookmarkEnd w:id="17"/>
    </w:p>
    <w:p w14:paraId="5DCB6A10" w14:textId="5FB0BE6E" w:rsidR="00FC327F" w:rsidRDefault="00FC327F" w:rsidP="00FC327F">
      <w:pPr>
        <w:pStyle w:val="Texto"/>
        <w:rPr>
          <w:lang w:val="pt-BR"/>
        </w:rPr>
      </w:pPr>
    </w:p>
    <w:p w14:paraId="1A865AE7" w14:textId="465CC4C1" w:rsidR="00FC327F" w:rsidRDefault="0095227A" w:rsidP="00FC327F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5A868FB2" wp14:editId="034D44BA">
            <wp:extent cx="5760720" cy="2632710"/>
            <wp:effectExtent l="19050" t="19050" r="11430" b="152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71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6FF50A22" w14:textId="7E73D820" w:rsidR="0095227A" w:rsidRDefault="0095227A" w:rsidP="00FC327F">
      <w:pPr>
        <w:pStyle w:val="Texto"/>
        <w:rPr>
          <w:b/>
          <w:bCs/>
          <w:lang w:val="pt-BR"/>
        </w:rPr>
      </w:pPr>
      <w:r>
        <w:rPr>
          <w:lang w:val="pt-BR"/>
        </w:rPr>
        <w:t xml:space="preserve">Para controlar eventos, o usuário promoter deve acessar o menu </w:t>
      </w:r>
      <w:r w:rsidRPr="00F15735">
        <w:rPr>
          <w:b/>
          <w:bCs/>
          <w:lang w:val="pt-BR"/>
        </w:rPr>
        <w:t>Eventos</w:t>
      </w:r>
      <w:r w:rsidR="00F15735">
        <w:rPr>
          <w:b/>
          <w:bCs/>
          <w:lang w:val="pt-BR"/>
        </w:rPr>
        <w:t>.</w:t>
      </w:r>
    </w:p>
    <w:p w14:paraId="3D373CA2" w14:textId="5E5397A4" w:rsidR="00F15735" w:rsidRDefault="00F15735" w:rsidP="00FC327F">
      <w:pPr>
        <w:pStyle w:val="Texto"/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54244AE7" wp14:editId="5B25F91E">
            <wp:extent cx="5760720" cy="2436495"/>
            <wp:effectExtent l="19050" t="19050" r="11430" b="2095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7ED6557" w14:textId="71A002AF" w:rsidR="00F15735" w:rsidRDefault="00F15735" w:rsidP="00FC327F">
      <w:pPr>
        <w:pStyle w:val="Texto"/>
        <w:rPr>
          <w:lang w:val="pt-BR"/>
        </w:rPr>
      </w:pPr>
      <w:r>
        <w:rPr>
          <w:lang w:val="pt-BR"/>
        </w:rPr>
        <w:t>Após acessar o menu, o usuário poderá visualizar os eventos disponíveis, criar um, alterar ou deletar.</w:t>
      </w:r>
    </w:p>
    <w:p w14:paraId="3D1F0FF5" w14:textId="1BE05FEE" w:rsidR="00F15735" w:rsidRDefault="00F15735" w:rsidP="00F15735">
      <w:pPr>
        <w:pStyle w:val="Ttulo4"/>
      </w:pPr>
      <w:bookmarkStart w:id="18" w:name="_Toc12105712"/>
      <w:r>
        <w:lastRenderedPageBreak/>
        <w:t>Criar</w:t>
      </w:r>
      <w:bookmarkEnd w:id="18"/>
    </w:p>
    <w:p w14:paraId="09CCFF23" w14:textId="43094AD2" w:rsidR="00F15735" w:rsidRDefault="00F15735" w:rsidP="00F15735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708DF86E" wp14:editId="23102188">
            <wp:extent cx="5760720" cy="2436495"/>
            <wp:effectExtent l="19050" t="19050" r="11430" b="2095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56883BC5" w14:textId="51940A86" w:rsidR="00F15735" w:rsidRDefault="00F15735" w:rsidP="00F15735">
      <w:pPr>
        <w:pStyle w:val="Texto"/>
        <w:rPr>
          <w:b/>
          <w:bCs/>
          <w:lang w:val="pt-BR"/>
        </w:rPr>
      </w:pPr>
      <w:r>
        <w:rPr>
          <w:lang w:val="pt-BR"/>
        </w:rPr>
        <w:t xml:space="preserve">Para criar um evento, o usuário precisará clicar no botão </w:t>
      </w:r>
      <w:r w:rsidRPr="00F15735">
        <w:rPr>
          <w:b/>
          <w:bCs/>
          <w:lang w:val="pt-BR"/>
        </w:rPr>
        <w:t>Novo</w:t>
      </w:r>
      <w:r>
        <w:rPr>
          <w:b/>
          <w:bCs/>
          <w:lang w:val="pt-BR"/>
        </w:rPr>
        <w:t>.</w:t>
      </w:r>
    </w:p>
    <w:p w14:paraId="376496AA" w14:textId="28F4C563" w:rsidR="00F15735" w:rsidRDefault="00F15735" w:rsidP="00F15735">
      <w:pPr>
        <w:pStyle w:val="Texto"/>
        <w:rPr>
          <w:lang w:val="pt-BR"/>
        </w:rPr>
      </w:pPr>
    </w:p>
    <w:p w14:paraId="51452155" w14:textId="7A7B52E3" w:rsidR="00F15735" w:rsidRPr="00F15735" w:rsidRDefault="00F15735" w:rsidP="00F15735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6827D196" wp14:editId="01B84F89">
            <wp:extent cx="5760720" cy="2250440"/>
            <wp:effectExtent l="19050" t="19050" r="11430" b="1651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09B117C" w14:textId="77777777" w:rsidR="00F15735" w:rsidRPr="00F15735" w:rsidRDefault="00F15735" w:rsidP="00FC327F">
      <w:pPr>
        <w:pStyle w:val="Texto"/>
        <w:rPr>
          <w:b/>
          <w:bCs/>
          <w:lang w:val="pt-BR"/>
        </w:rPr>
      </w:pPr>
    </w:p>
    <w:p w14:paraId="11A6B1B9" w14:textId="2E79910F" w:rsidR="00FC327F" w:rsidRPr="00FC327F" w:rsidRDefault="00FC327F" w:rsidP="00FC327F">
      <w:pPr>
        <w:pStyle w:val="Texto"/>
        <w:rPr>
          <w:lang w:val="pt-BR"/>
        </w:rPr>
      </w:pPr>
    </w:p>
    <w:p w14:paraId="44DF76A0" w14:textId="795FEFD7" w:rsidR="00C767E6" w:rsidRDefault="00F15735" w:rsidP="000B388E">
      <w:pPr>
        <w:pStyle w:val="Texto"/>
      </w:pPr>
      <w:r>
        <w:t>Na tela de cadastro, o promoter poderá informar Título, Descrição, Preço do ticket, Local, Imagem e descrição detalhada do evento. Após o preenchimento o promoter deverá clicar no botão Salvar.</w:t>
      </w:r>
    </w:p>
    <w:p w14:paraId="708101B7" w14:textId="08DC15C8" w:rsidR="00F15735" w:rsidRDefault="00F15735" w:rsidP="000B388E">
      <w:pPr>
        <w:pStyle w:val="Texto"/>
      </w:pPr>
      <w:r>
        <w:rPr>
          <w:noProof/>
        </w:rPr>
        <w:lastRenderedPageBreak/>
        <w:drawing>
          <wp:inline distT="0" distB="0" distL="0" distR="0" wp14:anchorId="40031832" wp14:editId="132BB416">
            <wp:extent cx="5760720" cy="2312670"/>
            <wp:effectExtent l="19050" t="19050" r="11430" b="1143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267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  <w:r>
        <w:t xml:space="preserve">Após preenchido as informações e clicado no botão </w:t>
      </w:r>
      <w:r>
        <w:rPr>
          <w:b/>
          <w:bCs/>
        </w:rPr>
        <w:t>Salvar</w:t>
      </w:r>
      <w:r>
        <w:t xml:space="preserve">, o sistema irá voltar para a listagem de eventos, </w:t>
      </w:r>
      <w:r w:rsidR="008D388C">
        <w:t>com mensagem de notificação de suscesso e uma nova linha na tabela com o novo registro.</w:t>
      </w:r>
    </w:p>
    <w:p w14:paraId="7E3C433D" w14:textId="77777777" w:rsidR="008D388C" w:rsidRDefault="008D388C" w:rsidP="000B388E">
      <w:pPr>
        <w:pStyle w:val="Texto"/>
      </w:pPr>
    </w:p>
    <w:p w14:paraId="7395E401" w14:textId="005CC240" w:rsidR="008D388C" w:rsidRDefault="008D388C" w:rsidP="008D388C">
      <w:pPr>
        <w:pStyle w:val="Ttulo4"/>
      </w:pPr>
      <w:bookmarkStart w:id="19" w:name="_Toc12105713"/>
      <w:r>
        <w:t>Alterar</w:t>
      </w:r>
      <w:bookmarkEnd w:id="19"/>
    </w:p>
    <w:p w14:paraId="0194B0A6" w14:textId="77777777" w:rsidR="008D388C" w:rsidRPr="008D388C" w:rsidRDefault="008D388C" w:rsidP="008D388C">
      <w:pPr>
        <w:pStyle w:val="Texto"/>
        <w:rPr>
          <w:lang w:val="pt-BR"/>
        </w:rPr>
      </w:pPr>
    </w:p>
    <w:p w14:paraId="603321AB" w14:textId="52E5309D" w:rsidR="00F15735" w:rsidRDefault="008D388C" w:rsidP="000B388E">
      <w:pPr>
        <w:pStyle w:val="Texto"/>
      </w:pPr>
      <w:r>
        <w:rPr>
          <w:noProof/>
        </w:rPr>
        <w:drawing>
          <wp:inline distT="0" distB="0" distL="0" distR="0" wp14:anchorId="3D86CBEE" wp14:editId="2480E107">
            <wp:extent cx="5760720" cy="2233295"/>
            <wp:effectExtent l="19050" t="19050" r="11430" b="1460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6A84F14" w14:textId="53010D57" w:rsidR="008D388C" w:rsidRDefault="008D388C" w:rsidP="008D388C">
      <w:pPr>
        <w:pStyle w:val="Texto"/>
      </w:pPr>
      <w:r>
        <w:t xml:space="preserve">Para alterar algum resistro, basta clicar no link </w:t>
      </w:r>
      <w:r>
        <w:rPr>
          <w:b/>
          <w:bCs/>
        </w:rPr>
        <w:t>Editar</w:t>
      </w:r>
      <w:r>
        <w:t xml:space="preserve"> do registro desejado.</w:t>
      </w:r>
    </w:p>
    <w:p w14:paraId="6A699EEA" w14:textId="71026ED1" w:rsidR="008D388C" w:rsidRDefault="008D388C" w:rsidP="008D388C">
      <w:pPr>
        <w:pStyle w:val="Texto"/>
      </w:pPr>
    </w:p>
    <w:p w14:paraId="056232C7" w14:textId="2342B0AC" w:rsidR="008D388C" w:rsidRDefault="008D388C" w:rsidP="008D388C">
      <w:pPr>
        <w:pStyle w:val="Texto"/>
      </w:pPr>
    </w:p>
    <w:p w14:paraId="508068B0" w14:textId="693CF63C" w:rsidR="008D388C" w:rsidRDefault="008D388C" w:rsidP="008D388C">
      <w:pPr>
        <w:pStyle w:val="Texto"/>
      </w:pPr>
    </w:p>
    <w:p w14:paraId="62BF54E1" w14:textId="612829F5" w:rsidR="008D388C" w:rsidRDefault="008D388C" w:rsidP="008D388C">
      <w:pPr>
        <w:pStyle w:val="Texto"/>
      </w:pPr>
    </w:p>
    <w:p w14:paraId="5CDE7D42" w14:textId="5E784456" w:rsidR="008D388C" w:rsidRDefault="008D388C" w:rsidP="008D388C">
      <w:pPr>
        <w:pStyle w:val="Texto"/>
      </w:pPr>
    </w:p>
    <w:p w14:paraId="46E27EA5" w14:textId="7A214CE4" w:rsidR="008D388C" w:rsidRDefault="008D388C" w:rsidP="008D388C">
      <w:pPr>
        <w:pStyle w:val="Texto"/>
      </w:pPr>
    </w:p>
    <w:p w14:paraId="6A8FB592" w14:textId="77777777" w:rsidR="008D388C" w:rsidRDefault="008D388C" w:rsidP="008D388C">
      <w:pPr>
        <w:pStyle w:val="Texto"/>
      </w:pPr>
    </w:p>
    <w:p w14:paraId="492751B3" w14:textId="1F62CA51" w:rsidR="008D388C" w:rsidRPr="008D388C" w:rsidRDefault="008D388C" w:rsidP="000B388E">
      <w:pPr>
        <w:pStyle w:val="Texto"/>
      </w:pPr>
      <w:r>
        <w:rPr>
          <w:noProof/>
        </w:rPr>
        <w:lastRenderedPageBreak/>
        <w:drawing>
          <wp:inline distT="0" distB="0" distL="0" distR="0" wp14:anchorId="2BF8518E" wp14:editId="52307258">
            <wp:extent cx="5760720" cy="2192655"/>
            <wp:effectExtent l="19050" t="19050" r="11430" b="171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265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975BC87" w14:textId="176D4495" w:rsidR="008D388C" w:rsidRDefault="008D388C" w:rsidP="000B388E">
      <w:pPr>
        <w:pStyle w:val="Texto"/>
      </w:pPr>
      <w:r>
        <w:t xml:space="preserve">Uma vez clicado, o usuário poderá alterar as informações que desejar. Quando finalizado a edição, o usuário deverá clicar no botão </w:t>
      </w:r>
      <w:r>
        <w:rPr>
          <w:b/>
          <w:bCs/>
        </w:rPr>
        <w:t>Salvar</w:t>
      </w:r>
      <w:r>
        <w:t>.</w:t>
      </w:r>
    </w:p>
    <w:p w14:paraId="55ECCF76" w14:textId="78DFB8B5" w:rsidR="008D388C" w:rsidRDefault="008D388C" w:rsidP="000B388E">
      <w:pPr>
        <w:pStyle w:val="Texto"/>
      </w:pPr>
    </w:p>
    <w:p w14:paraId="39BDE599" w14:textId="09D87840" w:rsidR="008D388C" w:rsidRDefault="008D388C" w:rsidP="008D388C">
      <w:pPr>
        <w:pStyle w:val="Ttulo4"/>
      </w:pPr>
      <w:bookmarkStart w:id="20" w:name="_Toc12105714"/>
      <w:r>
        <w:t>Exclusão</w:t>
      </w:r>
      <w:bookmarkEnd w:id="20"/>
    </w:p>
    <w:p w14:paraId="144E223A" w14:textId="77777777" w:rsidR="008D388C" w:rsidRDefault="008D388C" w:rsidP="008D388C">
      <w:pPr>
        <w:pStyle w:val="Texto"/>
        <w:rPr>
          <w:lang w:val="pt-BR"/>
        </w:rPr>
      </w:pPr>
    </w:p>
    <w:p w14:paraId="5089D96F" w14:textId="04C4FDED" w:rsidR="008D388C" w:rsidRDefault="008D388C" w:rsidP="008D388C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37E6E1C4" wp14:editId="1AB31205">
            <wp:extent cx="5760720" cy="2095500"/>
            <wp:effectExtent l="19050" t="19050" r="11430" b="190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69A3347" w14:textId="14941A28" w:rsidR="008D388C" w:rsidRDefault="008D388C" w:rsidP="008D388C">
      <w:pPr>
        <w:pStyle w:val="Texto"/>
        <w:rPr>
          <w:lang w:val="pt-BR"/>
        </w:rPr>
      </w:pPr>
      <w:r>
        <w:rPr>
          <w:lang w:val="pt-BR"/>
        </w:rPr>
        <w:t xml:space="preserve">Para deletar um registro, basta clicar no </w:t>
      </w:r>
      <w:proofErr w:type="gramStart"/>
      <w:r>
        <w:rPr>
          <w:lang w:val="pt-BR"/>
        </w:rPr>
        <w:t xml:space="preserve">link </w:t>
      </w:r>
      <w:r>
        <w:rPr>
          <w:b/>
          <w:bCs/>
          <w:lang w:val="pt-BR"/>
        </w:rPr>
        <w:t>Deletar</w:t>
      </w:r>
      <w:proofErr w:type="gramEnd"/>
      <w:r>
        <w:rPr>
          <w:lang w:val="pt-BR"/>
        </w:rPr>
        <w:t xml:space="preserve"> na linha correspondente ao registro.</w:t>
      </w:r>
    </w:p>
    <w:p w14:paraId="10BC402F" w14:textId="6A15993F" w:rsidR="008D388C" w:rsidRDefault="00A4310A" w:rsidP="008D388C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59A4F60E" wp14:editId="623BBDC3">
            <wp:extent cx="5760720" cy="1976755"/>
            <wp:effectExtent l="19050" t="19050" r="11430" b="2349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675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9A93A64" w14:textId="35CD5571" w:rsidR="00A4310A" w:rsidRDefault="00A4310A" w:rsidP="008D388C">
      <w:pPr>
        <w:pStyle w:val="Texto"/>
        <w:rPr>
          <w:lang w:val="pt-BR"/>
        </w:rPr>
      </w:pPr>
      <w:r>
        <w:rPr>
          <w:lang w:val="pt-BR"/>
        </w:rPr>
        <w:t>Após clicado, uma notificação de sucesso irá aparecer e a lista de eventos será atualizada sem o registro deletado.</w:t>
      </w:r>
    </w:p>
    <w:p w14:paraId="21539B5B" w14:textId="1F7BBA97" w:rsidR="00A4310A" w:rsidRDefault="00A4310A" w:rsidP="008D388C">
      <w:pPr>
        <w:pStyle w:val="Texto"/>
        <w:rPr>
          <w:lang w:val="pt-BR"/>
        </w:rPr>
      </w:pPr>
    </w:p>
    <w:p w14:paraId="68B20619" w14:textId="4D2A228E" w:rsidR="00A4310A" w:rsidRDefault="00A4310A" w:rsidP="00A4310A">
      <w:pPr>
        <w:pStyle w:val="Ttulo3"/>
      </w:pPr>
      <w:bookmarkStart w:id="21" w:name="_Toc12105715"/>
      <w:r>
        <w:lastRenderedPageBreak/>
        <w:t>Controle de usuários</w:t>
      </w:r>
      <w:bookmarkEnd w:id="21"/>
    </w:p>
    <w:p w14:paraId="647C8A42" w14:textId="579C5BCB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>Nesta sessão o promoter poderá visualizar os usuários cadastrados no sistema.</w:t>
      </w:r>
    </w:p>
    <w:p w14:paraId="247A682E" w14:textId="06FB7E63" w:rsidR="00A4310A" w:rsidRDefault="00A4310A" w:rsidP="00A4310A">
      <w:pPr>
        <w:pStyle w:val="Texto"/>
        <w:rPr>
          <w:lang w:val="pt-BR"/>
        </w:rPr>
      </w:pPr>
    </w:p>
    <w:p w14:paraId="792C4EFD" w14:textId="0B400514" w:rsidR="00A4310A" w:rsidRDefault="00A4310A" w:rsidP="00A4310A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78662BBD" wp14:editId="58B2FB76">
            <wp:extent cx="5760720" cy="2326005"/>
            <wp:effectExtent l="19050" t="19050" r="11430" b="1714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600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320F955A" w14:textId="5B7BD087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 xml:space="preserve">Para poder visualizar os cadastros, o usuário promoter deverá clicar no menu </w:t>
      </w:r>
      <w:r>
        <w:rPr>
          <w:b/>
          <w:bCs/>
          <w:lang w:val="pt-BR"/>
        </w:rPr>
        <w:t>Usuários</w:t>
      </w:r>
      <w:r>
        <w:rPr>
          <w:lang w:val="pt-BR"/>
        </w:rPr>
        <w:t>.</w:t>
      </w:r>
    </w:p>
    <w:p w14:paraId="01D57416" w14:textId="606F6203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>Após clicado, uma lista de todos os usuários cadastrados no sistema irá ser apresentada.</w:t>
      </w:r>
    </w:p>
    <w:p w14:paraId="2C0FF252" w14:textId="2895A17A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>O promoter poderá somente visualizar os registros e criar um.</w:t>
      </w:r>
    </w:p>
    <w:p w14:paraId="09D7790A" w14:textId="2A4B2902" w:rsidR="00A4310A" w:rsidRDefault="00A4310A" w:rsidP="00A4310A">
      <w:pPr>
        <w:pStyle w:val="Texto"/>
        <w:rPr>
          <w:lang w:val="pt-BR"/>
        </w:rPr>
      </w:pPr>
    </w:p>
    <w:p w14:paraId="20710A4B" w14:textId="55F49E5F" w:rsidR="00A4310A" w:rsidRDefault="00A4310A" w:rsidP="00A4310A">
      <w:pPr>
        <w:pStyle w:val="Ttulo3"/>
      </w:pPr>
      <w:bookmarkStart w:id="22" w:name="_Toc12105716"/>
      <w:r>
        <w:t>Rodar evento</w:t>
      </w:r>
      <w:bookmarkEnd w:id="22"/>
    </w:p>
    <w:p w14:paraId="246C92C2" w14:textId="5B0536FB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>Neste caso de uso, o promoter poderá controlar a entrada a um evento dos usuários.</w:t>
      </w:r>
    </w:p>
    <w:p w14:paraId="721B2102" w14:textId="77777777" w:rsidR="00A4310A" w:rsidRDefault="00A4310A" w:rsidP="00A4310A">
      <w:pPr>
        <w:pStyle w:val="Texto"/>
        <w:rPr>
          <w:lang w:val="pt-BR"/>
        </w:rPr>
      </w:pPr>
    </w:p>
    <w:p w14:paraId="651EFE9C" w14:textId="3549F9CD" w:rsidR="00A4310A" w:rsidRPr="00A4310A" w:rsidRDefault="00A4310A" w:rsidP="00A4310A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7200EF42" wp14:editId="21FA127F">
            <wp:extent cx="5760720" cy="3087370"/>
            <wp:effectExtent l="19050" t="19050" r="11430" b="1778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737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44070325" w14:textId="66B57538" w:rsidR="00A4310A" w:rsidRDefault="00A4310A" w:rsidP="00A4310A">
      <w:pPr>
        <w:pStyle w:val="Texto"/>
        <w:rPr>
          <w:b/>
          <w:bCs/>
          <w:lang w:val="pt-BR"/>
        </w:rPr>
      </w:pPr>
      <w:r>
        <w:rPr>
          <w:lang w:val="pt-BR"/>
        </w:rPr>
        <w:t xml:space="preserve">Para acessar a guia de rodar evento, o usuário deverá clicar no menu </w:t>
      </w:r>
      <w:r w:rsidRPr="00A4310A">
        <w:rPr>
          <w:b/>
          <w:bCs/>
          <w:lang w:val="pt-BR"/>
        </w:rPr>
        <w:t>Rodar evento</w:t>
      </w:r>
      <w:r>
        <w:rPr>
          <w:b/>
          <w:bCs/>
          <w:lang w:val="pt-BR"/>
        </w:rPr>
        <w:t>.</w:t>
      </w:r>
    </w:p>
    <w:p w14:paraId="5A5EDD4D" w14:textId="67A4A64D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lastRenderedPageBreak/>
        <w:t>Nessa tela o usuário poderá selecionar o evento em que deseja controlar a entrada, visualizar os usuários confirmados para esse evento e controlar sua entrada através do reconhecimento facial.</w:t>
      </w:r>
    </w:p>
    <w:p w14:paraId="328CC239" w14:textId="5D03CDE9" w:rsidR="00A4310A" w:rsidRDefault="00A4310A" w:rsidP="00A4310A">
      <w:pPr>
        <w:pStyle w:val="Texto"/>
        <w:rPr>
          <w:lang w:val="pt-BR"/>
        </w:rPr>
      </w:pPr>
    </w:p>
    <w:p w14:paraId="75FF4F3D" w14:textId="3320F3D2" w:rsidR="00A4310A" w:rsidRPr="00A4310A" w:rsidRDefault="00A4310A" w:rsidP="00A4310A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123682F4" wp14:editId="1AF07E9E">
            <wp:extent cx="5760720" cy="3175635"/>
            <wp:effectExtent l="19050" t="19050" r="11430" b="2476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63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0100B660" w14:textId="610E3D28" w:rsidR="00A4310A" w:rsidRDefault="00A4310A" w:rsidP="00A4310A">
      <w:pPr>
        <w:pStyle w:val="Texto"/>
        <w:rPr>
          <w:lang w:val="pt-BR"/>
        </w:rPr>
      </w:pPr>
      <w:r>
        <w:rPr>
          <w:lang w:val="pt-BR"/>
        </w:rPr>
        <w:t>O usuário deve selecionar o evento em que deseja controlar a entrada no</w:t>
      </w:r>
      <w:r w:rsidR="008F35F9">
        <w:rPr>
          <w:lang w:val="pt-BR"/>
        </w:rPr>
        <w:t xml:space="preserve"> </w:t>
      </w:r>
      <w:proofErr w:type="spellStart"/>
      <w:r w:rsidR="008F35F9">
        <w:rPr>
          <w:lang w:val="pt-BR"/>
        </w:rPr>
        <w:t>combobox</w:t>
      </w:r>
      <w:proofErr w:type="spellEnd"/>
      <w:r w:rsidR="008F35F9">
        <w:rPr>
          <w:lang w:val="pt-BR"/>
        </w:rPr>
        <w:t xml:space="preserve"> acima.</w:t>
      </w:r>
    </w:p>
    <w:p w14:paraId="7A4D1B71" w14:textId="336D159A" w:rsidR="008F35F9" w:rsidRPr="00A4310A" w:rsidRDefault="008F35F9" w:rsidP="00A4310A">
      <w:pPr>
        <w:pStyle w:val="Texto"/>
        <w:rPr>
          <w:lang w:val="pt-BR"/>
        </w:rPr>
      </w:pPr>
      <w:r>
        <w:rPr>
          <w:noProof/>
        </w:rPr>
        <w:drawing>
          <wp:inline distT="0" distB="0" distL="0" distR="0" wp14:anchorId="7AE291C7" wp14:editId="7CC6EBBF">
            <wp:extent cx="5760720" cy="3187065"/>
            <wp:effectExtent l="19050" t="19050" r="11430" b="1333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06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3F0BD355" w14:textId="33E256A5" w:rsidR="008D388C" w:rsidRPr="008D388C" w:rsidRDefault="008F35F9" w:rsidP="008D388C">
      <w:pPr>
        <w:pStyle w:val="Texto"/>
        <w:rPr>
          <w:lang w:val="pt-BR"/>
        </w:rPr>
      </w:pPr>
      <w:r>
        <w:rPr>
          <w:lang w:val="pt-BR"/>
        </w:rPr>
        <w:t>Após selecionado, o sistema irá apresentar os usuários que confirmaram presença no evento e irá começar a reconhecer as faces que aparecerem na câmera. Apresentando o status do reconhecimento logo ao lado da câmera.</w:t>
      </w:r>
    </w:p>
    <w:p w14:paraId="4BD69F4E" w14:textId="0669DC54" w:rsidR="00860E98" w:rsidRDefault="00951E85" w:rsidP="00860E98">
      <w:pPr>
        <w:pStyle w:val="Texto"/>
      </w:pPr>
      <w:r>
        <w:rPr>
          <w:noProof/>
        </w:rPr>
        <w:lastRenderedPageBreak/>
        <w:drawing>
          <wp:inline distT="0" distB="0" distL="0" distR="0" wp14:anchorId="263629A1" wp14:editId="04DB2C79">
            <wp:extent cx="5760720" cy="3239135"/>
            <wp:effectExtent l="19050" t="19050" r="11430" b="184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03AA629C" w14:textId="632AE30A" w:rsidR="00860E98" w:rsidRDefault="00951E85" w:rsidP="000B388E">
      <w:pPr>
        <w:pStyle w:val="Texto"/>
      </w:pPr>
      <w:r>
        <w:t>Se o sistema não encontrar a face, uma mensagem de “Não encontrado” é apresentada no status.</w:t>
      </w:r>
    </w:p>
    <w:p w14:paraId="7F54D869" w14:textId="16AF3D8C" w:rsidR="000019BB" w:rsidRDefault="000019BB" w:rsidP="000B388E">
      <w:pPr>
        <w:pStyle w:val="Texto"/>
      </w:pPr>
    </w:p>
    <w:p w14:paraId="5BD8CEF1" w14:textId="41B0854F" w:rsidR="000019BB" w:rsidRDefault="000019BB" w:rsidP="000B388E">
      <w:pPr>
        <w:pStyle w:val="Texto"/>
      </w:pPr>
      <w:r>
        <w:rPr>
          <w:noProof/>
        </w:rPr>
        <w:drawing>
          <wp:inline distT="0" distB="0" distL="0" distR="0" wp14:anchorId="4D8669B2" wp14:editId="764BFA8F">
            <wp:extent cx="5760720" cy="2508885"/>
            <wp:effectExtent l="19050" t="19050" r="11430" b="2476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885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2BF6FF38" w14:textId="60562E20" w:rsidR="000019BB" w:rsidRDefault="000019BB" w:rsidP="000B388E">
      <w:pPr>
        <w:pStyle w:val="Texto"/>
      </w:pPr>
      <w:r>
        <w:t>Se o sistema encontrar a face, uma mensagem de boas vindas é exibida.</w:t>
      </w:r>
    </w:p>
    <w:p w14:paraId="65346654" w14:textId="6459D86D" w:rsidR="000019BB" w:rsidRDefault="000019BB" w:rsidP="000B388E">
      <w:pPr>
        <w:pStyle w:val="Texto"/>
      </w:pPr>
    </w:p>
    <w:p w14:paraId="65D0CB7A" w14:textId="3758B2E9" w:rsidR="000019BB" w:rsidRDefault="000019BB" w:rsidP="000B388E">
      <w:pPr>
        <w:pStyle w:val="Texto"/>
      </w:pPr>
      <w:r>
        <w:rPr>
          <w:noProof/>
        </w:rPr>
        <w:lastRenderedPageBreak/>
        <w:drawing>
          <wp:inline distT="0" distB="0" distL="0" distR="0" wp14:anchorId="6BC042A8" wp14:editId="76FF060E">
            <wp:extent cx="5760720" cy="1593850"/>
            <wp:effectExtent l="19050" t="19050" r="11430" b="2540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3850"/>
                    </a:xfrm>
                    <a:prstGeom prst="rect">
                      <a:avLst/>
                    </a:prstGeom>
                    <a:ln w="19050">
                      <a:solidFill>
                        <a:schemeClr val="tx1">
                          <a:alpha val="50000"/>
                        </a:schemeClr>
                      </a:solidFill>
                    </a:ln>
                    <a:effectLst>
                      <a:softEdge rad="12700"/>
                    </a:effectLst>
                  </pic:spPr>
                </pic:pic>
              </a:graphicData>
            </a:graphic>
          </wp:inline>
        </w:drawing>
      </w:r>
    </w:p>
    <w:p w14:paraId="08DB0264" w14:textId="3A2D913D" w:rsidR="00C767E6" w:rsidRPr="007C60A3" w:rsidRDefault="000019BB" w:rsidP="000A0733">
      <w:pPr>
        <w:pStyle w:val="Texto"/>
      </w:pPr>
      <w:r>
        <w:t xml:space="preserve">A lista de participantes </w:t>
      </w:r>
      <w:r w:rsidR="003E1617">
        <w:t>é atualizada e o usuário reconhecido passa a estar no status Confirmado.</w:t>
      </w:r>
      <w:bookmarkStart w:id="23" w:name="_Toc20651321"/>
      <w:bookmarkEnd w:id="15"/>
      <w:r w:rsidR="000A0733" w:rsidRPr="007C60A3">
        <w:t xml:space="preserve"> </w:t>
      </w:r>
    </w:p>
    <w:bookmarkEnd w:id="23"/>
    <w:p w14:paraId="54F76BD3" w14:textId="77777777" w:rsidR="00C767E6" w:rsidRPr="007C60A3" w:rsidRDefault="00C767E6" w:rsidP="000B388E">
      <w:pPr>
        <w:pStyle w:val="Texto"/>
      </w:pPr>
    </w:p>
    <w:p w14:paraId="70382010" w14:textId="0129B498" w:rsidR="00A11438" w:rsidRDefault="00A11438" w:rsidP="000B388E">
      <w:pPr>
        <w:pStyle w:val="Texto"/>
      </w:pPr>
      <w:r>
        <w:t xml:space="preserve"> </w:t>
      </w:r>
    </w:p>
    <w:sectPr w:rsidR="00A11438" w:rsidSect="00231D5D">
      <w:headerReference w:type="even" r:id="rId36"/>
      <w:headerReference w:type="default" r:id="rId37"/>
      <w:pgSz w:w="11907" w:h="16840" w:code="9"/>
      <w:pgMar w:top="1701" w:right="1134" w:bottom="1134" w:left="1701" w:header="113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498B2F" w14:textId="77777777" w:rsidR="007D5BEA" w:rsidRDefault="007D5BEA">
      <w:r>
        <w:separator/>
      </w:r>
    </w:p>
  </w:endnote>
  <w:endnote w:type="continuationSeparator" w:id="0">
    <w:p w14:paraId="3E6530C2" w14:textId="77777777" w:rsidR="007D5BEA" w:rsidRDefault="007D5B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DE8413" w14:textId="77777777" w:rsidR="007D5BEA" w:rsidRDefault="007D5BEA">
      <w:r>
        <w:separator/>
      </w:r>
    </w:p>
  </w:footnote>
  <w:footnote w:type="continuationSeparator" w:id="0">
    <w:p w14:paraId="3DDECECC" w14:textId="77777777" w:rsidR="007D5BEA" w:rsidRDefault="007D5B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9DEC0A" w14:textId="77777777" w:rsidR="00A4310A" w:rsidRPr="00680A66" w:rsidRDefault="00A4310A">
    <w:pPr>
      <w:pStyle w:val="Cabealho"/>
      <w:jc w:val="right"/>
      <w:rPr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7A1585" w14:textId="77777777" w:rsidR="00A4310A" w:rsidRDefault="00A4310A">
    <w:pPr>
      <w:pStyle w:val="Cabealho"/>
      <w:jc w:val="right"/>
    </w:pPr>
  </w:p>
  <w:p w14:paraId="7698663B" w14:textId="77777777" w:rsidR="00A4310A" w:rsidRPr="009D08F2" w:rsidRDefault="00A4310A" w:rsidP="00592219">
    <w:pPr>
      <w:pStyle w:val="Cabealho"/>
      <w:jc w:val="right"/>
      <w:rPr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3F839E" w14:textId="77777777" w:rsidR="00A4310A" w:rsidRPr="00680A66" w:rsidRDefault="00A4310A">
    <w:pPr>
      <w:pStyle w:val="Cabealho"/>
      <w:jc w:val="right"/>
      <w:rPr>
        <w:sz w:val="22"/>
        <w:szCs w:val="22"/>
      </w:rPr>
    </w:pPr>
    <w:r w:rsidRPr="00680A66">
      <w:rPr>
        <w:sz w:val="22"/>
        <w:szCs w:val="22"/>
      </w:rPr>
      <w:fldChar w:fldCharType="begin"/>
    </w:r>
    <w:r w:rsidRPr="00680A66">
      <w:rPr>
        <w:sz w:val="22"/>
        <w:szCs w:val="22"/>
      </w:rPr>
      <w:instrText>PAGE   \* MERGEFORMAT</w:instrText>
    </w:r>
    <w:r w:rsidRPr="00680A66">
      <w:rPr>
        <w:sz w:val="22"/>
        <w:szCs w:val="22"/>
      </w:rPr>
      <w:fldChar w:fldCharType="separate"/>
    </w:r>
    <w:r>
      <w:rPr>
        <w:noProof/>
        <w:sz w:val="22"/>
        <w:szCs w:val="22"/>
      </w:rPr>
      <w:t>22</w:t>
    </w:r>
    <w:r w:rsidRPr="00680A66">
      <w:rPr>
        <w:sz w:val="22"/>
        <w:szCs w:val="22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D6DADB" w14:textId="77777777" w:rsidR="00A4310A" w:rsidRPr="009D08F2" w:rsidRDefault="00A4310A" w:rsidP="00231D5D">
    <w:pPr>
      <w:pStyle w:val="Cabealho"/>
      <w:jc w:val="right"/>
      <w:rPr>
        <w:sz w:val="22"/>
        <w:szCs w:val="22"/>
      </w:rPr>
    </w:pPr>
    <w:r w:rsidRPr="00231D5D">
      <w:rPr>
        <w:sz w:val="22"/>
        <w:szCs w:val="22"/>
      </w:rPr>
      <w:fldChar w:fldCharType="begin"/>
    </w:r>
    <w:r w:rsidRPr="00231D5D">
      <w:rPr>
        <w:sz w:val="22"/>
        <w:szCs w:val="22"/>
      </w:rPr>
      <w:instrText>PAGE   \* MERGEFORMAT</w:instrText>
    </w:r>
    <w:r w:rsidRPr="00231D5D">
      <w:rPr>
        <w:sz w:val="22"/>
        <w:szCs w:val="22"/>
      </w:rPr>
      <w:fldChar w:fldCharType="separate"/>
    </w:r>
    <w:r>
      <w:rPr>
        <w:noProof/>
        <w:sz w:val="22"/>
        <w:szCs w:val="22"/>
      </w:rPr>
      <w:t>23</w:t>
    </w:r>
    <w:r w:rsidRPr="00231D5D">
      <w:rPr>
        <w:noProof/>
        <w:sz w:val="22"/>
        <w:szCs w:val="22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9CA03D30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137868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778CB96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DBAA8D0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2BDE2B5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06EF62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9790E8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68917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03F0914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A888DC5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86536CC"/>
    <w:multiLevelType w:val="singleLevel"/>
    <w:tmpl w:val="3B06D240"/>
    <w:lvl w:ilvl="0">
      <w:start w:val="1"/>
      <w:numFmt w:val="lowerLetter"/>
      <w:lvlText w:val="%1)"/>
      <w:lvlJc w:val="left"/>
      <w:pPr>
        <w:tabs>
          <w:tab w:val="num" w:pos="1247"/>
        </w:tabs>
        <w:ind w:left="1247" w:hanging="396"/>
      </w:pPr>
      <w:rPr>
        <w:rFonts w:cs="Times New Roman" w:hint="default"/>
      </w:rPr>
    </w:lvl>
  </w:abstractNum>
  <w:abstractNum w:abstractNumId="11" w15:restartNumberingAfterBreak="0">
    <w:nsid w:val="10083B1D"/>
    <w:multiLevelType w:val="hybridMultilevel"/>
    <w:tmpl w:val="FC5AB520"/>
    <w:lvl w:ilvl="0" w:tplc="FFFFFFFF">
      <w:start w:val="1"/>
      <w:numFmt w:val="bullet"/>
      <w:pStyle w:val="citamarca"/>
      <w:lvlText w:val=""/>
      <w:lvlJc w:val="left"/>
      <w:pPr>
        <w:tabs>
          <w:tab w:val="num" w:pos="1247"/>
        </w:tabs>
        <w:ind w:left="1247" w:hanging="396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DB5FD6"/>
    <w:multiLevelType w:val="hybridMultilevel"/>
    <w:tmpl w:val="54549F38"/>
    <w:lvl w:ilvl="0" w:tplc="FC90DB02">
      <w:start w:val="1"/>
      <w:numFmt w:val="decimal"/>
      <w:lvlText w:val="%1."/>
      <w:lvlJc w:val="left"/>
      <w:pPr>
        <w:tabs>
          <w:tab w:val="num" w:pos="1455"/>
        </w:tabs>
        <w:ind w:left="1455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75"/>
        </w:tabs>
        <w:ind w:left="2175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895"/>
        </w:tabs>
        <w:ind w:left="2895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3615"/>
        </w:tabs>
        <w:ind w:left="3615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4335"/>
        </w:tabs>
        <w:ind w:left="4335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5055"/>
        </w:tabs>
        <w:ind w:left="5055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775"/>
        </w:tabs>
        <w:ind w:left="5775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6495"/>
        </w:tabs>
        <w:ind w:left="6495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7215"/>
        </w:tabs>
        <w:ind w:left="7215" w:hanging="180"/>
      </w:pPr>
      <w:rPr>
        <w:rFonts w:cs="Times New Roman"/>
      </w:rPr>
    </w:lvl>
  </w:abstractNum>
  <w:abstractNum w:abstractNumId="13" w15:restartNumberingAfterBreak="0">
    <w:nsid w:val="2A3F6DF2"/>
    <w:multiLevelType w:val="hybridMultilevel"/>
    <w:tmpl w:val="79F4FB34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33E6449C"/>
    <w:multiLevelType w:val="hybridMultilevel"/>
    <w:tmpl w:val="EFF04B76"/>
    <w:lvl w:ilvl="0" w:tplc="4E0EDC40">
      <w:start w:val="1"/>
      <w:numFmt w:val="lowerLetter"/>
      <w:pStyle w:val="marcaletra3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 w15:restartNumberingAfterBreak="0">
    <w:nsid w:val="3AF3496C"/>
    <w:multiLevelType w:val="hybridMultilevel"/>
    <w:tmpl w:val="EE249070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4E663A4"/>
    <w:multiLevelType w:val="hybridMultilevel"/>
    <w:tmpl w:val="316C5458"/>
    <w:lvl w:ilvl="0" w:tplc="018A5074">
      <w:start w:val="1"/>
      <w:numFmt w:val="lowerLetter"/>
      <w:pStyle w:val="MarcaEspao"/>
      <w:lvlText w:val="%1)"/>
      <w:lvlJc w:val="left"/>
      <w:pPr>
        <w:tabs>
          <w:tab w:val="num" w:pos="1069"/>
        </w:tabs>
        <w:ind w:left="1021" w:hanging="312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 w15:restartNumberingAfterBreak="0">
    <w:nsid w:val="46EA2FFD"/>
    <w:multiLevelType w:val="hybridMultilevel"/>
    <w:tmpl w:val="EBC0B362"/>
    <w:lvl w:ilvl="0" w:tplc="306ADDD6">
      <w:start w:val="1"/>
      <w:numFmt w:val="lowerLetter"/>
      <w:lvlText w:val="%1)"/>
      <w:lvlJc w:val="left"/>
      <w:pPr>
        <w:ind w:left="1069" w:hanging="36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931"/>
        </w:tabs>
        <w:ind w:left="1931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651"/>
        </w:tabs>
        <w:ind w:left="2651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cs="Times New Roman"/>
      </w:rPr>
    </w:lvl>
  </w:abstractNum>
  <w:abstractNum w:abstractNumId="18" w15:restartNumberingAfterBreak="0">
    <w:nsid w:val="476A6ACF"/>
    <w:multiLevelType w:val="hybridMultilevel"/>
    <w:tmpl w:val="B6F41F24"/>
    <w:lvl w:ilvl="0" w:tplc="F878A63E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2948F350" w:tentative="1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CE507E7A">
      <w:start w:val="1"/>
      <w:numFmt w:val="lowerLetter"/>
      <w:lvlText w:val="%3)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A6801B00" w:tentative="1">
      <w:start w:val="1"/>
      <w:numFmt w:val="lowerLetter"/>
      <w:lvlText w:val="%4)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17D4A03A" w:tentative="1">
      <w:start w:val="1"/>
      <w:numFmt w:val="lowerLetter"/>
      <w:lvlText w:val="%5)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82AC869A" w:tentative="1">
      <w:start w:val="1"/>
      <w:numFmt w:val="lowerLetter"/>
      <w:lvlText w:val="%6)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3D62679E" w:tentative="1">
      <w:start w:val="1"/>
      <w:numFmt w:val="lowerLetter"/>
      <w:lvlText w:val="%7)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8A4632C6" w:tentative="1">
      <w:start w:val="1"/>
      <w:numFmt w:val="lowerLetter"/>
      <w:lvlText w:val="%8)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5C968010" w:tentative="1">
      <w:start w:val="1"/>
      <w:numFmt w:val="lowerLetter"/>
      <w:lvlText w:val="%9)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9" w15:restartNumberingAfterBreak="0">
    <w:nsid w:val="4A5F7229"/>
    <w:multiLevelType w:val="hybridMultilevel"/>
    <w:tmpl w:val="429CACB8"/>
    <w:lvl w:ilvl="0" w:tplc="7F6A84F0">
      <w:start w:val="1"/>
      <w:numFmt w:val="lowerLetter"/>
      <w:lvlText w:val="%1)"/>
      <w:lvlJc w:val="left"/>
      <w:pPr>
        <w:tabs>
          <w:tab w:val="num" w:pos="1211"/>
        </w:tabs>
        <w:ind w:left="1211" w:hanging="360"/>
      </w:pPr>
      <w:rPr>
        <w:rFonts w:cs="Times New Roman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BD0106"/>
    <w:multiLevelType w:val="multilevel"/>
    <w:tmpl w:val="E32EF4FE"/>
    <w:lvl w:ilvl="0">
      <w:start w:val="1"/>
      <w:numFmt w:val="bullet"/>
      <w:lvlText w:val=""/>
      <w:lvlJc w:val="left"/>
      <w:pPr>
        <w:tabs>
          <w:tab w:val="num" w:pos="1247"/>
        </w:tabs>
        <w:ind w:left="1247" w:hanging="538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262"/>
        </w:tabs>
        <w:ind w:left="2262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982"/>
        </w:tabs>
        <w:ind w:left="2982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702"/>
        </w:tabs>
        <w:ind w:left="3702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422"/>
        </w:tabs>
        <w:ind w:left="4422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142"/>
        </w:tabs>
        <w:ind w:left="5142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862"/>
        </w:tabs>
        <w:ind w:left="5862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582"/>
        </w:tabs>
        <w:ind w:left="6582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302"/>
        </w:tabs>
        <w:ind w:left="7302" w:hanging="360"/>
      </w:pPr>
      <w:rPr>
        <w:rFonts w:ascii="Wingdings" w:hAnsi="Wingdings" w:hint="default"/>
      </w:rPr>
    </w:lvl>
  </w:abstractNum>
  <w:abstractNum w:abstractNumId="21" w15:restartNumberingAfterBreak="0">
    <w:nsid w:val="57C14582"/>
    <w:multiLevelType w:val="multilevel"/>
    <w:tmpl w:val="A900D65E"/>
    <w:lvl w:ilvl="0">
      <w:start w:val="1"/>
      <w:numFmt w:val="decimal"/>
      <w:pStyle w:val="Ttulo1"/>
      <w:lvlText w:val="%1"/>
      <w:lvlJc w:val="left"/>
      <w:pPr>
        <w:tabs>
          <w:tab w:val="num" w:pos="227"/>
        </w:tabs>
        <w:ind w:left="227" w:hanging="227"/>
      </w:pPr>
      <w:rPr>
        <w:rFonts w:cs="Times New Roman"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454"/>
        </w:tabs>
        <w:ind w:left="454" w:hanging="454"/>
      </w:pPr>
      <w:rPr>
        <w:rFonts w:cs="Times New Roman"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680"/>
        </w:tabs>
        <w:ind w:left="680" w:hanging="680"/>
      </w:pPr>
      <w:rPr>
        <w:rFonts w:cs="Times New Roman"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907"/>
        </w:tabs>
        <w:ind w:left="907" w:hanging="907"/>
      </w:pPr>
      <w:rPr>
        <w:rFonts w:cs="Times New Roman"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134"/>
        </w:tabs>
        <w:ind w:left="1134" w:hanging="1134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22" w15:restartNumberingAfterBreak="0">
    <w:nsid w:val="66FE6B00"/>
    <w:multiLevelType w:val="hybridMultilevel"/>
    <w:tmpl w:val="FC5AB520"/>
    <w:lvl w:ilvl="0" w:tplc="7F6A84F0">
      <w:start w:val="1"/>
      <w:numFmt w:val="lowerLetter"/>
      <w:lvlText w:val="%1)"/>
      <w:lvlJc w:val="left"/>
      <w:pPr>
        <w:tabs>
          <w:tab w:val="num" w:pos="1211"/>
        </w:tabs>
        <w:ind w:left="1211" w:hanging="360"/>
      </w:pPr>
      <w:rPr>
        <w:rFonts w:cs="Times New Roman"/>
      </w:rPr>
    </w:lvl>
    <w:lvl w:ilvl="1" w:tplc="FFFFFFFF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E16334"/>
    <w:multiLevelType w:val="hybridMultilevel"/>
    <w:tmpl w:val="411E95DE"/>
    <w:lvl w:ilvl="0" w:tplc="4F7000DC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920F2A"/>
    <w:multiLevelType w:val="hybridMultilevel"/>
    <w:tmpl w:val="397CDA54"/>
    <w:lvl w:ilvl="0" w:tplc="293ADEB6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3BA06E1"/>
    <w:multiLevelType w:val="hybridMultilevel"/>
    <w:tmpl w:val="976CB9AA"/>
    <w:lvl w:ilvl="0" w:tplc="35BA96D6">
      <w:start w:val="1"/>
      <w:numFmt w:val="lowerLetter"/>
      <w:pStyle w:val="Alneas"/>
      <w:lvlText w:val="%1)"/>
      <w:lvlJc w:val="left"/>
      <w:pPr>
        <w:ind w:left="1429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ind w:left="2149" w:hanging="360"/>
      </w:pPr>
    </w:lvl>
    <w:lvl w:ilvl="2" w:tplc="0416001B" w:tentative="1">
      <w:start w:val="1"/>
      <w:numFmt w:val="lowerRoman"/>
      <w:lvlText w:val="%3."/>
      <w:lvlJc w:val="right"/>
      <w:pPr>
        <w:ind w:left="2869" w:hanging="180"/>
      </w:pPr>
    </w:lvl>
    <w:lvl w:ilvl="3" w:tplc="0416000F" w:tentative="1">
      <w:start w:val="1"/>
      <w:numFmt w:val="decimal"/>
      <w:lvlText w:val="%4."/>
      <w:lvlJc w:val="left"/>
      <w:pPr>
        <w:ind w:left="3589" w:hanging="360"/>
      </w:pPr>
    </w:lvl>
    <w:lvl w:ilvl="4" w:tplc="04160019" w:tentative="1">
      <w:start w:val="1"/>
      <w:numFmt w:val="lowerLetter"/>
      <w:lvlText w:val="%5."/>
      <w:lvlJc w:val="left"/>
      <w:pPr>
        <w:ind w:left="4309" w:hanging="360"/>
      </w:pPr>
    </w:lvl>
    <w:lvl w:ilvl="5" w:tplc="0416001B" w:tentative="1">
      <w:start w:val="1"/>
      <w:numFmt w:val="lowerRoman"/>
      <w:lvlText w:val="%6."/>
      <w:lvlJc w:val="right"/>
      <w:pPr>
        <w:ind w:left="5029" w:hanging="180"/>
      </w:pPr>
    </w:lvl>
    <w:lvl w:ilvl="6" w:tplc="0416000F" w:tentative="1">
      <w:start w:val="1"/>
      <w:numFmt w:val="decimal"/>
      <w:lvlText w:val="%7."/>
      <w:lvlJc w:val="left"/>
      <w:pPr>
        <w:ind w:left="5749" w:hanging="360"/>
      </w:pPr>
    </w:lvl>
    <w:lvl w:ilvl="7" w:tplc="04160019" w:tentative="1">
      <w:start w:val="1"/>
      <w:numFmt w:val="lowerLetter"/>
      <w:lvlText w:val="%8."/>
      <w:lvlJc w:val="left"/>
      <w:pPr>
        <w:ind w:left="6469" w:hanging="360"/>
      </w:pPr>
    </w:lvl>
    <w:lvl w:ilvl="8" w:tplc="0416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4F11293"/>
    <w:multiLevelType w:val="hybridMultilevel"/>
    <w:tmpl w:val="7C32F9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634040F"/>
    <w:multiLevelType w:val="hybridMultilevel"/>
    <w:tmpl w:val="BD920E86"/>
    <w:lvl w:ilvl="0" w:tplc="0416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7B0D773A"/>
    <w:multiLevelType w:val="hybridMultilevel"/>
    <w:tmpl w:val="9106295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20"/>
  </w:num>
  <w:num w:numId="3">
    <w:abstractNumId w:val="11"/>
  </w:num>
  <w:num w:numId="4">
    <w:abstractNumId w:val="21"/>
  </w:num>
  <w:num w:numId="5">
    <w:abstractNumId w:val="23"/>
  </w:num>
  <w:num w:numId="6">
    <w:abstractNumId w:val="24"/>
  </w:num>
  <w:num w:numId="7">
    <w:abstractNumId w:val="10"/>
    <w:lvlOverride w:ilvl="0">
      <w:startOverride w:val="1"/>
    </w:lvlOverride>
  </w:num>
  <w:num w:numId="8">
    <w:abstractNumId w:val="19"/>
  </w:num>
  <w:num w:numId="9">
    <w:abstractNumId w:val="22"/>
  </w:num>
  <w:num w:numId="10">
    <w:abstractNumId w:val="22"/>
    <w:lvlOverride w:ilvl="0">
      <w:startOverride w:val="2"/>
    </w:lvlOverride>
  </w:num>
  <w:num w:numId="11">
    <w:abstractNumId w:val="17"/>
  </w:num>
  <w:num w:numId="12">
    <w:abstractNumId w:val="16"/>
  </w:num>
  <w:num w:numId="13">
    <w:abstractNumId w:val="14"/>
  </w:num>
  <w:num w:numId="14">
    <w:abstractNumId w:val="21"/>
  </w:num>
  <w:num w:numId="15">
    <w:abstractNumId w:val="21"/>
  </w:num>
  <w:num w:numId="16">
    <w:abstractNumId w:val="9"/>
  </w:num>
  <w:num w:numId="17">
    <w:abstractNumId w:val="7"/>
  </w:num>
  <w:num w:numId="18">
    <w:abstractNumId w:val="6"/>
  </w:num>
  <w:num w:numId="19">
    <w:abstractNumId w:val="5"/>
  </w:num>
  <w:num w:numId="20">
    <w:abstractNumId w:val="4"/>
  </w:num>
  <w:num w:numId="21">
    <w:abstractNumId w:val="8"/>
  </w:num>
  <w:num w:numId="22">
    <w:abstractNumId w:val="3"/>
  </w:num>
  <w:num w:numId="23">
    <w:abstractNumId w:val="2"/>
  </w:num>
  <w:num w:numId="24">
    <w:abstractNumId w:val="1"/>
  </w:num>
  <w:num w:numId="25">
    <w:abstractNumId w:val="0"/>
  </w:num>
  <w:num w:numId="26">
    <w:abstractNumId w:val="27"/>
  </w:num>
  <w:num w:numId="27">
    <w:abstractNumId w:val="21"/>
  </w:num>
  <w:num w:numId="28">
    <w:abstractNumId w:val="18"/>
  </w:num>
  <w:num w:numId="29">
    <w:abstractNumId w:val="12"/>
  </w:num>
  <w:num w:numId="30">
    <w:abstractNumId w:val="13"/>
  </w:num>
  <w:num w:numId="31">
    <w:abstractNumId w:val="25"/>
  </w:num>
  <w:num w:numId="32">
    <w:abstractNumId w:val="28"/>
  </w:num>
  <w:num w:numId="33">
    <w:abstractNumId w:val="26"/>
  </w:num>
  <w:num w:numId="3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08"/>
  <w:hyphenationZone w:val="425"/>
  <w:evenAndOddHeaders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CCB"/>
    <w:rsid w:val="000019BB"/>
    <w:rsid w:val="0001390D"/>
    <w:rsid w:val="00015631"/>
    <w:rsid w:val="00020D10"/>
    <w:rsid w:val="0002233E"/>
    <w:rsid w:val="00023752"/>
    <w:rsid w:val="00023BEA"/>
    <w:rsid w:val="00025E79"/>
    <w:rsid w:val="00026122"/>
    <w:rsid w:val="00026774"/>
    <w:rsid w:val="0003594F"/>
    <w:rsid w:val="00037312"/>
    <w:rsid w:val="00040273"/>
    <w:rsid w:val="00042911"/>
    <w:rsid w:val="00063C13"/>
    <w:rsid w:val="00070A69"/>
    <w:rsid w:val="00070EF8"/>
    <w:rsid w:val="00071DCF"/>
    <w:rsid w:val="00074F5B"/>
    <w:rsid w:val="00077816"/>
    <w:rsid w:val="00081A6E"/>
    <w:rsid w:val="000839E3"/>
    <w:rsid w:val="00091EA4"/>
    <w:rsid w:val="000A0733"/>
    <w:rsid w:val="000A3EFB"/>
    <w:rsid w:val="000B388E"/>
    <w:rsid w:val="000C76C5"/>
    <w:rsid w:val="000C79D6"/>
    <w:rsid w:val="000D064C"/>
    <w:rsid w:val="000D30E2"/>
    <w:rsid w:val="000D3135"/>
    <w:rsid w:val="000D4707"/>
    <w:rsid w:val="000D4A35"/>
    <w:rsid w:val="000D55E1"/>
    <w:rsid w:val="000E037E"/>
    <w:rsid w:val="000E169E"/>
    <w:rsid w:val="000E3D92"/>
    <w:rsid w:val="000F18E6"/>
    <w:rsid w:val="0012083B"/>
    <w:rsid w:val="00121912"/>
    <w:rsid w:val="0012315C"/>
    <w:rsid w:val="0013031A"/>
    <w:rsid w:val="00134840"/>
    <w:rsid w:val="0013557E"/>
    <w:rsid w:val="001400A2"/>
    <w:rsid w:val="0014708B"/>
    <w:rsid w:val="00161154"/>
    <w:rsid w:val="001624E1"/>
    <w:rsid w:val="00162C01"/>
    <w:rsid w:val="00176917"/>
    <w:rsid w:val="00184900"/>
    <w:rsid w:val="00184F0E"/>
    <w:rsid w:val="00194869"/>
    <w:rsid w:val="001A4BB5"/>
    <w:rsid w:val="001A5E37"/>
    <w:rsid w:val="001A671A"/>
    <w:rsid w:val="001C52FE"/>
    <w:rsid w:val="001C7961"/>
    <w:rsid w:val="001D5917"/>
    <w:rsid w:val="001D5D92"/>
    <w:rsid w:val="001E3CBF"/>
    <w:rsid w:val="001F58FB"/>
    <w:rsid w:val="00201F7E"/>
    <w:rsid w:val="00202A4F"/>
    <w:rsid w:val="00204932"/>
    <w:rsid w:val="00224880"/>
    <w:rsid w:val="0022676E"/>
    <w:rsid w:val="00231D5D"/>
    <w:rsid w:val="00231E3D"/>
    <w:rsid w:val="00237E23"/>
    <w:rsid w:val="00254BF0"/>
    <w:rsid w:val="00265262"/>
    <w:rsid w:val="00265AE9"/>
    <w:rsid w:val="00266329"/>
    <w:rsid w:val="002720E6"/>
    <w:rsid w:val="00274878"/>
    <w:rsid w:val="00281933"/>
    <w:rsid w:val="00283BC0"/>
    <w:rsid w:val="00291A1E"/>
    <w:rsid w:val="002A0A23"/>
    <w:rsid w:val="002A1868"/>
    <w:rsid w:val="002B0C07"/>
    <w:rsid w:val="002B0FDF"/>
    <w:rsid w:val="002B2A2B"/>
    <w:rsid w:val="002B6DE8"/>
    <w:rsid w:val="002C73D1"/>
    <w:rsid w:val="002D3D6F"/>
    <w:rsid w:val="002D5D94"/>
    <w:rsid w:val="002E37E3"/>
    <w:rsid w:val="002F16E2"/>
    <w:rsid w:val="002F2C97"/>
    <w:rsid w:val="0032708E"/>
    <w:rsid w:val="00352599"/>
    <w:rsid w:val="003662FF"/>
    <w:rsid w:val="00370231"/>
    <w:rsid w:val="00373516"/>
    <w:rsid w:val="00375DE9"/>
    <w:rsid w:val="003769AD"/>
    <w:rsid w:val="00377E8D"/>
    <w:rsid w:val="00382A8D"/>
    <w:rsid w:val="00392696"/>
    <w:rsid w:val="003B4344"/>
    <w:rsid w:val="003B5D88"/>
    <w:rsid w:val="003B5DA3"/>
    <w:rsid w:val="003C7CCB"/>
    <w:rsid w:val="003D1A37"/>
    <w:rsid w:val="003D3D6A"/>
    <w:rsid w:val="003E1617"/>
    <w:rsid w:val="003E3546"/>
    <w:rsid w:val="00400D07"/>
    <w:rsid w:val="00405231"/>
    <w:rsid w:val="00420CBA"/>
    <w:rsid w:val="00420CD9"/>
    <w:rsid w:val="004228A0"/>
    <w:rsid w:val="004230DF"/>
    <w:rsid w:val="00427523"/>
    <w:rsid w:val="00427A5E"/>
    <w:rsid w:val="004342DE"/>
    <w:rsid w:val="004475C2"/>
    <w:rsid w:val="00451F22"/>
    <w:rsid w:val="00454654"/>
    <w:rsid w:val="00457374"/>
    <w:rsid w:val="0045750F"/>
    <w:rsid w:val="00464132"/>
    <w:rsid w:val="004641D1"/>
    <w:rsid w:val="00464215"/>
    <w:rsid w:val="004656BC"/>
    <w:rsid w:val="00470099"/>
    <w:rsid w:val="0047796D"/>
    <w:rsid w:val="00480733"/>
    <w:rsid w:val="00486D77"/>
    <w:rsid w:val="00494355"/>
    <w:rsid w:val="0049758B"/>
    <w:rsid w:val="004A5ABA"/>
    <w:rsid w:val="004B2EC9"/>
    <w:rsid w:val="004B5A31"/>
    <w:rsid w:val="004F1FAA"/>
    <w:rsid w:val="004F306D"/>
    <w:rsid w:val="004F6458"/>
    <w:rsid w:val="0050409E"/>
    <w:rsid w:val="0052552E"/>
    <w:rsid w:val="00536E06"/>
    <w:rsid w:val="00541788"/>
    <w:rsid w:val="00547E40"/>
    <w:rsid w:val="0055583A"/>
    <w:rsid w:val="005565BB"/>
    <w:rsid w:val="00563A09"/>
    <w:rsid w:val="00570889"/>
    <w:rsid w:val="00572206"/>
    <w:rsid w:val="0057310E"/>
    <w:rsid w:val="00582FA0"/>
    <w:rsid w:val="00590533"/>
    <w:rsid w:val="00592219"/>
    <w:rsid w:val="00593BDE"/>
    <w:rsid w:val="00596362"/>
    <w:rsid w:val="005A0B39"/>
    <w:rsid w:val="005A0B97"/>
    <w:rsid w:val="005A326A"/>
    <w:rsid w:val="005B280C"/>
    <w:rsid w:val="005B4C5E"/>
    <w:rsid w:val="005C23D7"/>
    <w:rsid w:val="005C4256"/>
    <w:rsid w:val="005C7994"/>
    <w:rsid w:val="005D4D68"/>
    <w:rsid w:val="005D66B5"/>
    <w:rsid w:val="005E2232"/>
    <w:rsid w:val="005E39B5"/>
    <w:rsid w:val="005F4120"/>
    <w:rsid w:val="005F461C"/>
    <w:rsid w:val="005F7251"/>
    <w:rsid w:val="00602749"/>
    <w:rsid w:val="00603A0C"/>
    <w:rsid w:val="00612A05"/>
    <w:rsid w:val="00614E0B"/>
    <w:rsid w:val="0062566C"/>
    <w:rsid w:val="006274D2"/>
    <w:rsid w:val="00632251"/>
    <w:rsid w:val="00632D11"/>
    <w:rsid w:val="00633158"/>
    <w:rsid w:val="00636269"/>
    <w:rsid w:val="00637936"/>
    <w:rsid w:val="0064378A"/>
    <w:rsid w:val="00643D95"/>
    <w:rsid w:val="00644649"/>
    <w:rsid w:val="00654007"/>
    <w:rsid w:val="006656D2"/>
    <w:rsid w:val="00680A66"/>
    <w:rsid w:val="00691572"/>
    <w:rsid w:val="00697F33"/>
    <w:rsid w:val="006B736D"/>
    <w:rsid w:val="006C5CCB"/>
    <w:rsid w:val="006D6778"/>
    <w:rsid w:val="006D76D8"/>
    <w:rsid w:val="006E2412"/>
    <w:rsid w:val="006E4B4B"/>
    <w:rsid w:val="006E5971"/>
    <w:rsid w:val="006F6560"/>
    <w:rsid w:val="00703FB1"/>
    <w:rsid w:val="00705BB7"/>
    <w:rsid w:val="00706CA2"/>
    <w:rsid w:val="00730CC7"/>
    <w:rsid w:val="007330A4"/>
    <w:rsid w:val="00733D0A"/>
    <w:rsid w:val="00734C2C"/>
    <w:rsid w:val="007417B6"/>
    <w:rsid w:val="00791870"/>
    <w:rsid w:val="00796420"/>
    <w:rsid w:val="007A4CE3"/>
    <w:rsid w:val="007B37A5"/>
    <w:rsid w:val="007B3E5D"/>
    <w:rsid w:val="007B4EC3"/>
    <w:rsid w:val="007C60A3"/>
    <w:rsid w:val="007D494D"/>
    <w:rsid w:val="007D5BEA"/>
    <w:rsid w:val="007D6814"/>
    <w:rsid w:val="007D6C11"/>
    <w:rsid w:val="007E7D6D"/>
    <w:rsid w:val="007F0587"/>
    <w:rsid w:val="007F0B33"/>
    <w:rsid w:val="0080243C"/>
    <w:rsid w:val="008024E3"/>
    <w:rsid w:val="00813D67"/>
    <w:rsid w:val="00824082"/>
    <w:rsid w:val="0082745E"/>
    <w:rsid w:val="00836594"/>
    <w:rsid w:val="00843B19"/>
    <w:rsid w:val="00844508"/>
    <w:rsid w:val="008464C7"/>
    <w:rsid w:val="008476EC"/>
    <w:rsid w:val="00852CEA"/>
    <w:rsid w:val="00860E98"/>
    <w:rsid w:val="00870583"/>
    <w:rsid w:val="0087153F"/>
    <w:rsid w:val="00871726"/>
    <w:rsid w:val="008774BE"/>
    <w:rsid w:val="00886A94"/>
    <w:rsid w:val="00892824"/>
    <w:rsid w:val="00893372"/>
    <w:rsid w:val="008954A2"/>
    <w:rsid w:val="0089630D"/>
    <w:rsid w:val="008B0F7F"/>
    <w:rsid w:val="008B5A0E"/>
    <w:rsid w:val="008C01D1"/>
    <w:rsid w:val="008C5314"/>
    <w:rsid w:val="008C7376"/>
    <w:rsid w:val="008C7809"/>
    <w:rsid w:val="008D2D07"/>
    <w:rsid w:val="008D388C"/>
    <w:rsid w:val="008E1E12"/>
    <w:rsid w:val="008F35F9"/>
    <w:rsid w:val="008F528D"/>
    <w:rsid w:val="00912E6F"/>
    <w:rsid w:val="009158D9"/>
    <w:rsid w:val="009204A3"/>
    <w:rsid w:val="009309F3"/>
    <w:rsid w:val="00932091"/>
    <w:rsid w:val="00942EA9"/>
    <w:rsid w:val="00951E85"/>
    <w:rsid w:val="0095227A"/>
    <w:rsid w:val="009537A0"/>
    <w:rsid w:val="00955516"/>
    <w:rsid w:val="00962E71"/>
    <w:rsid w:val="00963834"/>
    <w:rsid w:val="00990F81"/>
    <w:rsid w:val="009923B5"/>
    <w:rsid w:val="00995FFF"/>
    <w:rsid w:val="00997E21"/>
    <w:rsid w:val="009A7DA7"/>
    <w:rsid w:val="009B7986"/>
    <w:rsid w:val="009D08F2"/>
    <w:rsid w:val="009D2B7C"/>
    <w:rsid w:val="009E0D74"/>
    <w:rsid w:val="009E0E55"/>
    <w:rsid w:val="009F35A5"/>
    <w:rsid w:val="00A11438"/>
    <w:rsid w:val="00A12594"/>
    <w:rsid w:val="00A20FFA"/>
    <w:rsid w:val="00A21A99"/>
    <w:rsid w:val="00A233C6"/>
    <w:rsid w:val="00A26C74"/>
    <w:rsid w:val="00A32198"/>
    <w:rsid w:val="00A33FDB"/>
    <w:rsid w:val="00A35BB0"/>
    <w:rsid w:val="00A4310A"/>
    <w:rsid w:val="00A50969"/>
    <w:rsid w:val="00A55FB0"/>
    <w:rsid w:val="00A5764F"/>
    <w:rsid w:val="00A62925"/>
    <w:rsid w:val="00A647B0"/>
    <w:rsid w:val="00A826D7"/>
    <w:rsid w:val="00A90D7F"/>
    <w:rsid w:val="00A90FF5"/>
    <w:rsid w:val="00A92030"/>
    <w:rsid w:val="00A96489"/>
    <w:rsid w:val="00AC0122"/>
    <w:rsid w:val="00AC1697"/>
    <w:rsid w:val="00AD2931"/>
    <w:rsid w:val="00AD79CC"/>
    <w:rsid w:val="00AE6894"/>
    <w:rsid w:val="00AF1103"/>
    <w:rsid w:val="00AF76DE"/>
    <w:rsid w:val="00B00C5B"/>
    <w:rsid w:val="00B0166B"/>
    <w:rsid w:val="00B264E8"/>
    <w:rsid w:val="00B2689E"/>
    <w:rsid w:val="00B34CDE"/>
    <w:rsid w:val="00B4583B"/>
    <w:rsid w:val="00B500F0"/>
    <w:rsid w:val="00B55CC7"/>
    <w:rsid w:val="00B624D6"/>
    <w:rsid w:val="00B71065"/>
    <w:rsid w:val="00B91189"/>
    <w:rsid w:val="00B9449D"/>
    <w:rsid w:val="00BC1970"/>
    <w:rsid w:val="00BC41D5"/>
    <w:rsid w:val="00BC7010"/>
    <w:rsid w:val="00BD13C6"/>
    <w:rsid w:val="00BF2798"/>
    <w:rsid w:val="00C05BD5"/>
    <w:rsid w:val="00C11AFB"/>
    <w:rsid w:val="00C127CE"/>
    <w:rsid w:val="00C152BB"/>
    <w:rsid w:val="00C1611D"/>
    <w:rsid w:val="00C203A5"/>
    <w:rsid w:val="00C21806"/>
    <w:rsid w:val="00C32300"/>
    <w:rsid w:val="00C32C7D"/>
    <w:rsid w:val="00C52E08"/>
    <w:rsid w:val="00C62931"/>
    <w:rsid w:val="00C644E3"/>
    <w:rsid w:val="00C74BA0"/>
    <w:rsid w:val="00C74F76"/>
    <w:rsid w:val="00C758BF"/>
    <w:rsid w:val="00C767E6"/>
    <w:rsid w:val="00C82E10"/>
    <w:rsid w:val="00C8768A"/>
    <w:rsid w:val="00C9532B"/>
    <w:rsid w:val="00CA4B34"/>
    <w:rsid w:val="00CB186D"/>
    <w:rsid w:val="00CC217A"/>
    <w:rsid w:val="00CC4501"/>
    <w:rsid w:val="00CC67AE"/>
    <w:rsid w:val="00CD6373"/>
    <w:rsid w:val="00CE2721"/>
    <w:rsid w:val="00CF4664"/>
    <w:rsid w:val="00CF6483"/>
    <w:rsid w:val="00D07EF8"/>
    <w:rsid w:val="00D10A2F"/>
    <w:rsid w:val="00D159FA"/>
    <w:rsid w:val="00D17ACC"/>
    <w:rsid w:val="00D17CA5"/>
    <w:rsid w:val="00D2387E"/>
    <w:rsid w:val="00D306CC"/>
    <w:rsid w:val="00D41659"/>
    <w:rsid w:val="00D74FFD"/>
    <w:rsid w:val="00D76539"/>
    <w:rsid w:val="00D831CE"/>
    <w:rsid w:val="00D92CB3"/>
    <w:rsid w:val="00DA6E22"/>
    <w:rsid w:val="00DC2DB4"/>
    <w:rsid w:val="00DD17B0"/>
    <w:rsid w:val="00DD242E"/>
    <w:rsid w:val="00DD5FF4"/>
    <w:rsid w:val="00DD7567"/>
    <w:rsid w:val="00DD7BB5"/>
    <w:rsid w:val="00DE2B88"/>
    <w:rsid w:val="00DE3CDA"/>
    <w:rsid w:val="00DE6304"/>
    <w:rsid w:val="00DF1915"/>
    <w:rsid w:val="00DF5C9E"/>
    <w:rsid w:val="00E00A67"/>
    <w:rsid w:val="00E14354"/>
    <w:rsid w:val="00E1784E"/>
    <w:rsid w:val="00E20BCA"/>
    <w:rsid w:val="00E25BCB"/>
    <w:rsid w:val="00E37979"/>
    <w:rsid w:val="00E40F3C"/>
    <w:rsid w:val="00E43867"/>
    <w:rsid w:val="00E57866"/>
    <w:rsid w:val="00E67409"/>
    <w:rsid w:val="00E709CC"/>
    <w:rsid w:val="00E77FF0"/>
    <w:rsid w:val="00E83DDA"/>
    <w:rsid w:val="00E84871"/>
    <w:rsid w:val="00E86A34"/>
    <w:rsid w:val="00E94577"/>
    <w:rsid w:val="00EA2A87"/>
    <w:rsid w:val="00EA5D39"/>
    <w:rsid w:val="00EC0F9A"/>
    <w:rsid w:val="00EC48EF"/>
    <w:rsid w:val="00ED3632"/>
    <w:rsid w:val="00ED56CA"/>
    <w:rsid w:val="00ED6202"/>
    <w:rsid w:val="00EE0621"/>
    <w:rsid w:val="00EE2173"/>
    <w:rsid w:val="00EE4EA3"/>
    <w:rsid w:val="00EF5FEA"/>
    <w:rsid w:val="00F00676"/>
    <w:rsid w:val="00F00871"/>
    <w:rsid w:val="00F0593F"/>
    <w:rsid w:val="00F07980"/>
    <w:rsid w:val="00F13DA0"/>
    <w:rsid w:val="00F15735"/>
    <w:rsid w:val="00F23C22"/>
    <w:rsid w:val="00F24A44"/>
    <w:rsid w:val="00F302E3"/>
    <w:rsid w:val="00F37D14"/>
    <w:rsid w:val="00F4119B"/>
    <w:rsid w:val="00F41E64"/>
    <w:rsid w:val="00F46C43"/>
    <w:rsid w:val="00F55059"/>
    <w:rsid w:val="00F61E06"/>
    <w:rsid w:val="00F6324E"/>
    <w:rsid w:val="00F657DF"/>
    <w:rsid w:val="00F67ED5"/>
    <w:rsid w:val="00F70DFA"/>
    <w:rsid w:val="00F850CB"/>
    <w:rsid w:val="00F97CF7"/>
    <w:rsid w:val="00F97E8B"/>
    <w:rsid w:val="00FA59EA"/>
    <w:rsid w:val="00FB1BE0"/>
    <w:rsid w:val="00FB6838"/>
    <w:rsid w:val="00FC2517"/>
    <w:rsid w:val="00FC327F"/>
    <w:rsid w:val="00FC3C1E"/>
    <w:rsid w:val="00FC4EFB"/>
    <w:rsid w:val="00FC5C1E"/>
    <w:rsid w:val="00FD31AE"/>
    <w:rsid w:val="00FE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874649F"/>
  <w15:docId w15:val="{D3D5BBF1-B726-417F-A579-D83306717B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9" w:qFormat="1"/>
    <w:lsdException w:name="heading 2" w:locked="1" w:uiPriority="9" w:qFormat="1"/>
    <w:lsdException w:name="heading 3" w:locked="1" w:uiPriority="9" w:qFormat="1"/>
    <w:lsdException w:name="heading 4" w:locked="1" w:uiPriority="9" w:qFormat="1"/>
    <w:lsdException w:name="heading 5" w:locked="1" w:uiPriority="9" w:qFormat="1"/>
    <w:lsdException w:name="heading 6" w:locked="1" w:uiPriority="9" w:qFormat="1"/>
    <w:lsdException w:name="heading 7" w:locked="1" w:uiPriority="9" w:qFormat="1"/>
    <w:lsdException w:name="heading 8" w:locked="1" w:uiPriority="9" w:qFormat="1"/>
    <w:lsdException w:name="heading 9" w:locked="1" w:uiPriority="9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iPriority="39" w:unhideWhenUsed="1" w:qFormat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39" w:unhideWhenUsed="1"/>
    <w:lsdException w:name="toc 5" w:locked="1" w:semiHidden="1" w:uiPriority="39" w:unhideWhenUsed="1"/>
    <w:lsdException w:name="toc 6" w:locked="1" w:semiHidden="1" w:uiPriority="39" w:unhideWhenUsed="1"/>
    <w:lsdException w:name="toc 7" w:locked="1" w:semiHidden="1" w:uiPriority="39" w:unhideWhenUsed="1"/>
    <w:lsdException w:name="toc 8" w:locked="1" w:semiHidden="1" w:uiPriority="39" w:unhideWhenUsed="1"/>
    <w:lsdException w:name="toc 9" w:locked="1" w:semiHidden="1" w:uiPriority="39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uiPriority="35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locked="1" w:uiPriority="10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iPriority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uiPriority="1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locked="1" w:uiPriority="22" w:qFormat="1"/>
    <w:lsdException w:name="Emphasis" w:locked="1" w:uiPriority="20" w:qFormat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/>
    <w:lsdException w:name="Balloon Text" w:locked="1" w:semiHidden="1" w:unhideWhenUsed="1"/>
    <w:lsdException w:name="Table Grid" w:locked="1" w:uiPriority="59"/>
    <w:lsdException w:name="Table Theme" w:lock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3FB1"/>
    <w:rPr>
      <w:sz w:val="24"/>
      <w:szCs w:val="24"/>
    </w:rPr>
  </w:style>
  <w:style w:type="paragraph" w:styleId="Ttulo1">
    <w:name w:val="heading 1"/>
    <w:basedOn w:val="Normal"/>
    <w:next w:val="Texto"/>
    <w:link w:val="Ttulo1Char"/>
    <w:uiPriority w:val="99"/>
    <w:qFormat/>
    <w:rsid w:val="0002233E"/>
    <w:pPr>
      <w:keepNext/>
      <w:numPr>
        <w:numId w:val="4"/>
      </w:numPr>
      <w:spacing w:line="360" w:lineRule="auto"/>
      <w:jc w:val="both"/>
      <w:outlineLvl w:val="0"/>
    </w:pPr>
    <w:rPr>
      <w:b/>
      <w:iCs/>
      <w:caps/>
      <w:kern w:val="28"/>
      <w:szCs w:val="20"/>
    </w:rPr>
  </w:style>
  <w:style w:type="paragraph" w:styleId="Ttulo2">
    <w:name w:val="heading 2"/>
    <w:basedOn w:val="Normal"/>
    <w:next w:val="Texto"/>
    <w:link w:val="Ttulo2Char"/>
    <w:autoRedefine/>
    <w:uiPriority w:val="99"/>
    <w:qFormat/>
    <w:rsid w:val="0002233E"/>
    <w:pPr>
      <w:keepNext/>
      <w:numPr>
        <w:ilvl w:val="1"/>
        <w:numId w:val="4"/>
      </w:numPr>
      <w:spacing w:line="360" w:lineRule="auto"/>
      <w:jc w:val="both"/>
      <w:outlineLvl w:val="1"/>
    </w:pPr>
    <w:rPr>
      <w:caps/>
      <w:szCs w:val="20"/>
    </w:rPr>
  </w:style>
  <w:style w:type="paragraph" w:styleId="Ttulo3">
    <w:name w:val="heading 3"/>
    <w:basedOn w:val="Normal"/>
    <w:next w:val="Texto"/>
    <w:link w:val="Ttulo3Char"/>
    <w:uiPriority w:val="99"/>
    <w:qFormat/>
    <w:rsid w:val="007F0B33"/>
    <w:pPr>
      <w:keepNext/>
      <w:numPr>
        <w:ilvl w:val="2"/>
        <w:numId w:val="4"/>
      </w:numPr>
      <w:tabs>
        <w:tab w:val="left" w:pos="720"/>
      </w:tabs>
      <w:spacing w:line="360" w:lineRule="auto"/>
      <w:jc w:val="both"/>
      <w:outlineLvl w:val="2"/>
    </w:pPr>
    <w:rPr>
      <w:rFonts w:ascii="Times" w:hAnsi="Times"/>
      <w:b/>
      <w:szCs w:val="20"/>
    </w:rPr>
  </w:style>
  <w:style w:type="paragraph" w:styleId="Ttulo4">
    <w:name w:val="heading 4"/>
    <w:basedOn w:val="Normal"/>
    <w:next w:val="Texto"/>
    <w:link w:val="Ttulo4Char"/>
    <w:uiPriority w:val="99"/>
    <w:qFormat/>
    <w:rsid w:val="005C23D7"/>
    <w:pPr>
      <w:keepNext/>
      <w:numPr>
        <w:ilvl w:val="3"/>
        <w:numId w:val="4"/>
      </w:numPr>
      <w:tabs>
        <w:tab w:val="left" w:pos="0"/>
      </w:tabs>
      <w:jc w:val="both"/>
      <w:outlineLvl w:val="3"/>
    </w:pPr>
    <w:rPr>
      <w:szCs w:val="20"/>
    </w:rPr>
  </w:style>
  <w:style w:type="paragraph" w:styleId="Ttulo5">
    <w:name w:val="heading 5"/>
    <w:basedOn w:val="Normal"/>
    <w:next w:val="Texto"/>
    <w:link w:val="Ttulo5Char"/>
    <w:uiPriority w:val="99"/>
    <w:qFormat/>
    <w:rsid w:val="005C23D7"/>
    <w:pPr>
      <w:keepNext/>
      <w:numPr>
        <w:ilvl w:val="4"/>
        <w:numId w:val="4"/>
      </w:numPr>
      <w:spacing w:line="360" w:lineRule="auto"/>
      <w:jc w:val="both"/>
      <w:outlineLvl w:val="4"/>
    </w:pPr>
    <w:rPr>
      <w:i/>
      <w:szCs w:val="20"/>
    </w:rPr>
  </w:style>
  <w:style w:type="paragraph" w:styleId="Ttulo6">
    <w:name w:val="heading 6"/>
    <w:basedOn w:val="Normal"/>
    <w:next w:val="Normal"/>
    <w:link w:val="Ttulo6Char"/>
    <w:uiPriority w:val="99"/>
    <w:qFormat/>
    <w:rsid w:val="00843B19"/>
    <w:pPr>
      <w:keepNext/>
      <w:tabs>
        <w:tab w:val="left" w:pos="164"/>
        <w:tab w:val="left" w:pos="873"/>
      </w:tabs>
      <w:spacing w:line="360" w:lineRule="auto"/>
      <w:jc w:val="center"/>
      <w:outlineLvl w:val="5"/>
    </w:pPr>
    <w:rPr>
      <w:b/>
      <w:szCs w:val="20"/>
    </w:rPr>
  </w:style>
  <w:style w:type="paragraph" w:styleId="Ttulo7">
    <w:name w:val="heading 7"/>
    <w:basedOn w:val="Normal"/>
    <w:next w:val="Normal"/>
    <w:link w:val="Ttulo7Char"/>
    <w:uiPriority w:val="99"/>
    <w:qFormat/>
    <w:rsid w:val="00D17ACC"/>
    <w:pPr>
      <w:keepNext/>
      <w:numPr>
        <w:ilvl w:val="6"/>
        <w:numId w:val="4"/>
      </w:numPr>
      <w:tabs>
        <w:tab w:val="left" w:pos="164"/>
        <w:tab w:val="left" w:pos="873"/>
      </w:tabs>
      <w:spacing w:line="360" w:lineRule="auto"/>
      <w:jc w:val="center"/>
      <w:outlineLvl w:val="6"/>
    </w:pPr>
    <w:rPr>
      <w:rFonts w:ascii="Calibri" w:hAnsi="Calibri"/>
      <w:szCs w:val="20"/>
    </w:rPr>
  </w:style>
  <w:style w:type="paragraph" w:styleId="Ttulo8">
    <w:name w:val="heading 8"/>
    <w:basedOn w:val="Normal"/>
    <w:next w:val="Normal"/>
    <w:link w:val="Ttulo8Char"/>
    <w:uiPriority w:val="99"/>
    <w:qFormat/>
    <w:rsid w:val="00D17ACC"/>
    <w:pPr>
      <w:keepNext/>
      <w:numPr>
        <w:ilvl w:val="7"/>
        <w:numId w:val="4"/>
      </w:numPr>
      <w:tabs>
        <w:tab w:val="left" w:pos="164"/>
        <w:tab w:val="left" w:pos="873"/>
      </w:tabs>
      <w:spacing w:line="360" w:lineRule="auto"/>
      <w:jc w:val="center"/>
      <w:outlineLvl w:val="7"/>
    </w:pPr>
    <w:rPr>
      <w:rFonts w:ascii="Calibri" w:hAnsi="Calibri"/>
      <w:i/>
      <w:szCs w:val="20"/>
    </w:rPr>
  </w:style>
  <w:style w:type="paragraph" w:styleId="Ttulo9">
    <w:name w:val="heading 9"/>
    <w:basedOn w:val="Normal"/>
    <w:next w:val="Normal"/>
    <w:link w:val="Ttulo9Char"/>
    <w:uiPriority w:val="99"/>
    <w:qFormat/>
    <w:rsid w:val="00D17ACC"/>
    <w:pPr>
      <w:keepNext/>
      <w:numPr>
        <w:ilvl w:val="8"/>
        <w:numId w:val="4"/>
      </w:numPr>
      <w:tabs>
        <w:tab w:val="left" w:pos="164"/>
        <w:tab w:val="left" w:pos="873"/>
      </w:tabs>
      <w:spacing w:line="360" w:lineRule="auto"/>
      <w:jc w:val="center"/>
      <w:outlineLvl w:val="8"/>
    </w:pPr>
    <w:rPr>
      <w:rFonts w:ascii="Cambria" w:hAnsi="Cambria"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link w:val="Ttulo1"/>
    <w:uiPriority w:val="99"/>
    <w:locked/>
    <w:rsid w:val="0002233E"/>
    <w:rPr>
      <w:b/>
      <w:iCs/>
      <w:caps/>
      <w:kern w:val="28"/>
      <w:sz w:val="24"/>
      <w:szCs w:val="20"/>
    </w:rPr>
  </w:style>
  <w:style w:type="character" w:customStyle="1" w:styleId="Ttulo2Char">
    <w:name w:val="Título 2 Char"/>
    <w:link w:val="Ttulo2"/>
    <w:uiPriority w:val="99"/>
    <w:locked/>
    <w:rsid w:val="0002233E"/>
    <w:rPr>
      <w:caps/>
      <w:sz w:val="24"/>
      <w:szCs w:val="20"/>
    </w:rPr>
  </w:style>
  <w:style w:type="character" w:customStyle="1" w:styleId="Ttulo3Char">
    <w:name w:val="Título 3 Char"/>
    <w:link w:val="Ttulo3"/>
    <w:uiPriority w:val="99"/>
    <w:locked/>
    <w:rsid w:val="007F0B33"/>
    <w:rPr>
      <w:rFonts w:ascii="Times" w:hAnsi="Times"/>
      <w:b/>
      <w:sz w:val="24"/>
      <w:szCs w:val="20"/>
    </w:rPr>
  </w:style>
  <w:style w:type="character" w:customStyle="1" w:styleId="Ttulo4Char">
    <w:name w:val="Título 4 Char"/>
    <w:link w:val="Ttulo4"/>
    <w:uiPriority w:val="99"/>
    <w:locked/>
    <w:rsid w:val="005C23D7"/>
    <w:rPr>
      <w:sz w:val="24"/>
      <w:szCs w:val="20"/>
    </w:rPr>
  </w:style>
  <w:style w:type="character" w:customStyle="1" w:styleId="Ttulo5Char">
    <w:name w:val="Título 5 Char"/>
    <w:link w:val="Ttulo5"/>
    <w:uiPriority w:val="99"/>
    <w:locked/>
    <w:rsid w:val="005C23D7"/>
    <w:rPr>
      <w:i/>
      <w:sz w:val="24"/>
      <w:szCs w:val="20"/>
    </w:rPr>
  </w:style>
  <w:style w:type="character" w:customStyle="1" w:styleId="Ttulo6Char">
    <w:name w:val="Título 6 Char"/>
    <w:link w:val="Ttulo6"/>
    <w:uiPriority w:val="99"/>
    <w:locked/>
    <w:rsid w:val="00843B19"/>
    <w:rPr>
      <w:b/>
      <w:sz w:val="24"/>
      <w:szCs w:val="20"/>
    </w:rPr>
  </w:style>
  <w:style w:type="character" w:customStyle="1" w:styleId="Ttulo7Char">
    <w:name w:val="Título 7 Char"/>
    <w:link w:val="Ttulo7"/>
    <w:uiPriority w:val="99"/>
    <w:locked/>
    <w:rsid w:val="005B280C"/>
    <w:rPr>
      <w:rFonts w:ascii="Calibri" w:hAnsi="Calibri"/>
      <w:sz w:val="24"/>
      <w:szCs w:val="20"/>
    </w:rPr>
  </w:style>
  <w:style w:type="character" w:customStyle="1" w:styleId="Ttulo8Char">
    <w:name w:val="Título 8 Char"/>
    <w:link w:val="Ttulo8"/>
    <w:uiPriority w:val="99"/>
    <w:locked/>
    <w:rsid w:val="005B280C"/>
    <w:rPr>
      <w:rFonts w:ascii="Calibri" w:hAnsi="Calibri"/>
      <w:i/>
      <w:sz w:val="24"/>
      <w:szCs w:val="20"/>
    </w:rPr>
  </w:style>
  <w:style w:type="character" w:customStyle="1" w:styleId="Ttulo9Char">
    <w:name w:val="Título 9 Char"/>
    <w:link w:val="Ttulo9"/>
    <w:uiPriority w:val="99"/>
    <w:locked/>
    <w:rsid w:val="005B280C"/>
    <w:rPr>
      <w:rFonts w:ascii="Cambria" w:hAnsi="Cambria"/>
      <w:sz w:val="20"/>
      <w:szCs w:val="20"/>
    </w:rPr>
  </w:style>
  <w:style w:type="paragraph" w:customStyle="1" w:styleId="Texto">
    <w:name w:val="Texto"/>
    <w:basedOn w:val="Normal"/>
    <w:autoRedefine/>
    <w:uiPriority w:val="99"/>
    <w:rsid w:val="004A5ABA"/>
    <w:pPr>
      <w:tabs>
        <w:tab w:val="left" w:pos="0"/>
      </w:tabs>
      <w:spacing w:line="360" w:lineRule="auto"/>
      <w:ind w:firstLine="709"/>
      <w:jc w:val="both"/>
    </w:pPr>
    <w:rPr>
      <w:lang w:val="pt-PT"/>
    </w:rPr>
  </w:style>
  <w:style w:type="paragraph" w:styleId="Legenda">
    <w:name w:val="caption"/>
    <w:next w:val="Texto"/>
    <w:autoRedefine/>
    <w:uiPriority w:val="99"/>
    <w:qFormat/>
    <w:rsid w:val="003B5D88"/>
    <w:pPr>
      <w:tabs>
        <w:tab w:val="left" w:pos="720"/>
        <w:tab w:val="left" w:pos="900"/>
        <w:tab w:val="left" w:pos="9260"/>
      </w:tabs>
      <w:spacing w:before="60" w:after="60"/>
      <w:jc w:val="center"/>
    </w:pPr>
    <w:rPr>
      <w:sz w:val="24"/>
      <w:szCs w:val="24"/>
    </w:rPr>
  </w:style>
  <w:style w:type="paragraph" w:customStyle="1" w:styleId="CapaTtulo">
    <w:name w:val="Capa Título"/>
    <w:basedOn w:val="Normal"/>
    <w:link w:val="CapaTtuloChar"/>
    <w:autoRedefine/>
    <w:uiPriority w:val="99"/>
    <w:rsid w:val="00A11438"/>
    <w:pPr>
      <w:spacing w:line="360" w:lineRule="auto"/>
      <w:jc w:val="center"/>
    </w:pPr>
    <w:rPr>
      <w:b/>
      <w:bCs/>
      <w:caps/>
      <w:szCs w:val="32"/>
    </w:rPr>
  </w:style>
  <w:style w:type="paragraph" w:customStyle="1" w:styleId="CapaAutor">
    <w:name w:val="Capa Autor"/>
    <w:basedOn w:val="CapaTtulo"/>
    <w:next w:val="CapaTtulo"/>
    <w:uiPriority w:val="99"/>
    <w:rsid w:val="00D17ACC"/>
    <w:rPr>
      <w:b w:val="0"/>
    </w:rPr>
  </w:style>
  <w:style w:type="paragraph" w:customStyle="1" w:styleId="CapaTexto">
    <w:name w:val="Capa Texto"/>
    <w:basedOn w:val="CapaAutor"/>
    <w:uiPriority w:val="99"/>
    <w:rsid w:val="00D17ACC"/>
    <w:pPr>
      <w:spacing w:line="240" w:lineRule="auto"/>
    </w:pPr>
    <w:rPr>
      <w:caps w:val="0"/>
    </w:rPr>
  </w:style>
  <w:style w:type="paragraph" w:customStyle="1" w:styleId="marcaletra3">
    <w:name w:val="marca letra 3"/>
    <w:basedOn w:val="Normal"/>
    <w:autoRedefine/>
    <w:uiPriority w:val="99"/>
    <w:rsid w:val="00D17ACC"/>
    <w:pPr>
      <w:numPr>
        <w:numId w:val="13"/>
      </w:numPr>
      <w:spacing w:line="360" w:lineRule="auto"/>
      <w:ind w:left="1327" w:hanging="363"/>
      <w:jc w:val="both"/>
    </w:pPr>
    <w:rPr>
      <w:bCs/>
      <w:color w:val="000000"/>
    </w:rPr>
  </w:style>
  <w:style w:type="paragraph" w:customStyle="1" w:styleId="citao">
    <w:name w:val="citação"/>
    <w:basedOn w:val="Normal"/>
    <w:autoRedefine/>
    <w:uiPriority w:val="99"/>
    <w:rsid w:val="00D17ACC"/>
    <w:pPr>
      <w:spacing w:before="120" w:after="120"/>
      <w:ind w:left="2340"/>
      <w:jc w:val="both"/>
    </w:pPr>
    <w:rPr>
      <w:sz w:val="20"/>
      <w:szCs w:val="20"/>
    </w:rPr>
  </w:style>
  <w:style w:type="paragraph" w:styleId="Ttulo">
    <w:name w:val="Title"/>
    <w:basedOn w:val="CapaTtulo"/>
    <w:next w:val="Normal"/>
    <w:link w:val="TtuloChar"/>
    <w:uiPriority w:val="99"/>
    <w:qFormat/>
    <w:rsid w:val="005A0B39"/>
    <w:rPr>
      <w:bCs w:val="0"/>
      <w:kern w:val="28"/>
      <w:szCs w:val="20"/>
    </w:rPr>
  </w:style>
  <w:style w:type="character" w:customStyle="1" w:styleId="TtuloChar">
    <w:name w:val="Título Char"/>
    <w:link w:val="Ttulo"/>
    <w:uiPriority w:val="99"/>
    <w:locked/>
    <w:rsid w:val="005A0B39"/>
    <w:rPr>
      <w:b/>
      <w:caps/>
      <w:kern w:val="28"/>
      <w:sz w:val="24"/>
      <w:szCs w:val="20"/>
    </w:rPr>
  </w:style>
  <w:style w:type="paragraph" w:customStyle="1" w:styleId="FONTE">
    <w:name w:val="FONTE"/>
    <w:basedOn w:val="Normal"/>
    <w:autoRedefine/>
    <w:uiPriority w:val="99"/>
    <w:rsid w:val="00D17ACC"/>
    <w:pPr>
      <w:keepNext/>
      <w:tabs>
        <w:tab w:val="left" w:pos="0"/>
      </w:tabs>
      <w:spacing w:before="120" w:after="120"/>
      <w:jc w:val="both"/>
    </w:pPr>
    <w:rPr>
      <w:sz w:val="20"/>
      <w:szCs w:val="20"/>
    </w:rPr>
  </w:style>
  <w:style w:type="paragraph" w:customStyle="1" w:styleId="Referncias">
    <w:name w:val="Referências"/>
    <w:basedOn w:val="Normal"/>
    <w:autoRedefine/>
    <w:uiPriority w:val="99"/>
    <w:rsid w:val="00A11438"/>
    <w:pPr>
      <w:keepNext/>
      <w:tabs>
        <w:tab w:val="left" w:pos="0"/>
      </w:tabs>
    </w:pPr>
    <w:rPr>
      <w:szCs w:val="20"/>
      <w:lang w:val="en-US"/>
    </w:rPr>
  </w:style>
  <w:style w:type="paragraph" w:customStyle="1" w:styleId="Alneas">
    <w:name w:val="Alíneas"/>
    <w:basedOn w:val="Normal"/>
    <w:next w:val="Texto"/>
    <w:autoRedefine/>
    <w:uiPriority w:val="99"/>
    <w:rsid w:val="003662FF"/>
    <w:pPr>
      <w:numPr>
        <w:numId w:val="31"/>
      </w:numPr>
      <w:tabs>
        <w:tab w:val="left" w:pos="964"/>
      </w:tabs>
      <w:spacing w:line="360" w:lineRule="auto"/>
      <w:ind w:left="1418" w:hanging="709"/>
      <w:jc w:val="both"/>
    </w:pPr>
    <w:rPr>
      <w:iCs/>
      <w:szCs w:val="20"/>
    </w:rPr>
  </w:style>
  <w:style w:type="paragraph" w:customStyle="1" w:styleId="citamarca">
    <w:name w:val="cita marca"/>
    <w:basedOn w:val="Normal"/>
    <w:autoRedefine/>
    <w:uiPriority w:val="99"/>
    <w:rsid w:val="00D17ACC"/>
    <w:pPr>
      <w:numPr>
        <w:numId w:val="3"/>
      </w:numPr>
      <w:jc w:val="both"/>
    </w:pPr>
    <w:rPr>
      <w:iCs/>
      <w:sz w:val="20"/>
      <w:szCs w:val="20"/>
    </w:rPr>
  </w:style>
  <w:style w:type="character" w:styleId="Refdecomentrio">
    <w:name w:val="annotation reference"/>
    <w:uiPriority w:val="99"/>
    <w:rsid w:val="00D17ACC"/>
    <w:rPr>
      <w:rFonts w:cs="Times New Roman"/>
      <w:sz w:val="16"/>
    </w:rPr>
  </w:style>
  <w:style w:type="paragraph" w:styleId="Sumrio2">
    <w:name w:val="toc 2"/>
    <w:basedOn w:val="Normal"/>
    <w:next w:val="Normal"/>
    <w:autoRedefine/>
    <w:uiPriority w:val="39"/>
    <w:rsid w:val="0002233E"/>
    <w:pPr>
      <w:tabs>
        <w:tab w:val="left" w:pos="851"/>
        <w:tab w:val="right" w:leader="dot" w:pos="9061"/>
      </w:tabs>
      <w:spacing w:line="360" w:lineRule="auto"/>
      <w:ind w:left="851" w:hanging="851"/>
      <w:jc w:val="both"/>
    </w:pPr>
    <w:rPr>
      <w:caps/>
      <w:noProof/>
    </w:rPr>
  </w:style>
  <w:style w:type="paragraph" w:styleId="Sumrio1">
    <w:name w:val="toc 1"/>
    <w:basedOn w:val="Normal"/>
    <w:next w:val="Normal"/>
    <w:autoRedefine/>
    <w:uiPriority w:val="39"/>
    <w:qFormat/>
    <w:rsid w:val="0002233E"/>
    <w:pPr>
      <w:tabs>
        <w:tab w:val="left" w:pos="851"/>
        <w:tab w:val="right" w:leader="dot" w:pos="9061"/>
      </w:tabs>
      <w:spacing w:line="360" w:lineRule="auto"/>
      <w:ind w:left="851" w:hanging="851"/>
      <w:jc w:val="both"/>
    </w:pPr>
    <w:rPr>
      <w:b/>
      <w:caps/>
    </w:rPr>
  </w:style>
  <w:style w:type="paragraph" w:styleId="Sumrio3">
    <w:name w:val="toc 3"/>
    <w:basedOn w:val="Normal"/>
    <w:next w:val="Normal"/>
    <w:autoRedefine/>
    <w:uiPriority w:val="39"/>
    <w:rsid w:val="0002233E"/>
    <w:pPr>
      <w:tabs>
        <w:tab w:val="left" w:pos="851"/>
        <w:tab w:val="right" w:leader="dot" w:pos="9061"/>
      </w:tabs>
      <w:spacing w:line="360" w:lineRule="auto"/>
      <w:ind w:left="851" w:hanging="851"/>
      <w:jc w:val="both"/>
    </w:pPr>
    <w:rPr>
      <w:b/>
    </w:rPr>
  </w:style>
  <w:style w:type="paragraph" w:styleId="Sumrio4">
    <w:name w:val="toc 4"/>
    <w:basedOn w:val="Normal"/>
    <w:next w:val="Normal"/>
    <w:autoRedefine/>
    <w:uiPriority w:val="39"/>
    <w:rsid w:val="0002233E"/>
    <w:pPr>
      <w:tabs>
        <w:tab w:val="left" w:pos="851"/>
        <w:tab w:val="right" w:leader="dot" w:pos="9061"/>
      </w:tabs>
      <w:spacing w:line="360" w:lineRule="auto"/>
      <w:ind w:left="851" w:hanging="851"/>
      <w:jc w:val="both"/>
    </w:pPr>
  </w:style>
  <w:style w:type="paragraph" w:styleId="Textodecomentrio">
    <w:name w:val="annotation text"/>
    <w:basedOn w:val="Normal"/>
    <w:link w:val="TextodecomentrioChar"/>
    <w:uiPriority w:val="99"/>
    <w:rsid w:val="00D17AC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locked/>
    <w:rsid w:val="00DE3CDA"/>
  </w:style>
  <w:style w:type="paragraph" w:styleId="Corpodetexto">
    <w:name w:val="Body Text"/>
    <w:basedOn w:val="Normal"/>
    <w:link w:val="CorpodetextoChar"/>
    <w:autoRedefine/>
    <w:uiPriority w:val="99"/>
    <w:semiHidden/>
    <w:rsid w:val="005D66B5"/>
    <w:pPr>
      <w:tabs>
        <w:tab w:val="left" w:pos="8265"/>
      </w:tabs>
      <w:spacing w:before="4" w:after="1" w:line="360" w:lineRule="auto"/>
      <w:ind w:firstLine="567"/>
      <w:jc w:val="right"/>
    </w:pPr>
    <w:rPr>
      <w:sz w:val="22"/>
      <w:szCs w:val="22"/>
    </w:rPr>
  </w:style>
  <w:style w:type="character" w:customStyle="1" w:styleId="CorpodetextoChar">
    <w:name w:val="Corpo de texto Char"/>
    <w:link w:val="Corpodetexto"/>
    <w:uiPriority w:val="99"/>
    <w:semiHidden/>
    <w:locked/>
    <w:rsid w:val="005D66B5"/>
    <w:rPr>
      <w:sz w:val="22"/>
      <w:szCs w:val="22"/>
    </w:rPr>
  </w:style>
  <w:style w:type="paragraph" w:customStyle="1" w:styleId="Textosempargrafo">
    <w:name w:val="Texto sem parágrafo"/>
    <w:basedOn w:val="Texto"/>
    <w:qFormat/>
    <w:rsid w:val="00121912"/>
    <w:pPr>
      <w:ind w:firstLine="0"/>
      <w:jc w:val="left"/>
    </w:pPr>
  </w:style>
  <w:style w:type="paragraph" w:customStyle="1" w:styleId="marcaletra6">
    <w:name w:val="marca letra 6"/>
    <w:basedOn w:val="marcaletra3"/>
    <w:uiPriority w:val="99"/>
    <w:rsid w:val="00D17ACC"/>
  </w:style>
  <w:style w:type="paragraph" w:customStyle="1" w:styleId="MarcaEspao">
    <w:name w:val="MarcaEspaço"/>
    <w:basedOn w:val="marcaletra6"/>
    <w:autoRedefine/>
    <w:uiPriority w:val="99"/>
    <w:rsid w:val="00D17ACC"/>
    <w:pPr>
      <w:numPr>
        <w:numId w:val="12"/>
      </w:numPr>
      <w:spacing w:before="240" w:after="240"/>
    </w:pPr>
  </w:style>
  <w:style w:type="paragraph" w:styleId="Sumrio5">
    <w:name w:val="toc 5"/>
    <w:basedOn w:val="Normal"/>
    <w:next w:val="Normal"/>
    <w:autoRedefine/>
    <w:uiPriority w:val="99"/>
    <w:semiHidden/>
    <w:rsid w:val="0002233E"/>
    <w:pPr>
      <w:tabs>
        <w:tab w:val="left" w:pos="851"/>
        <w:tab w:val="right" w:leader="dot" w:pos="9061"/>
      </w:tabs>
      <w:spacing w:line="360" w:lineRule="auto"/>
      <w:ind w:left="851" w:hanging="851"/>
      <w:jc w:val="both"/>
    </w:pPr>
    <w:rPr>
      <w:i/>
    </w:rPr>
  </w:style>
  <w:style w:type="paragraph" w:styleId="Sumrio6">
    <w:name w:val="toc 6"/>
    <w:basedOn w:val="Normal"/>
    <w:next w:val="Normal"/>
    <w:autoRedefine/>
    <w:uiPriority w:val="39"/>
    <w:rsid w:val="0002233E"/>
    <w:pPr>
      <w:spacing w:line="360" w:lineRule="auto"/>
      <w:ind w:left="1747" w:hanging="851"/>
      <w:jc w:val="both"/>
    </w:pPr>
    <w:rPr>
      <w:b/>
    </w:rPr>
  </w:style>
  <w:style w:type="paragraph" w:styleId="Sumrio7">
    <w:name w:val="toc 7"/>
    <w:basedOn w:val="Normal"/>
    <w:next w:val="Normal"/>
    <w:autoRedefine/>
    <w:uiPriority w:val="99"/>
    <w:semiHidden/>
    <w:rsid w:val="00D17ACC"/>
    <w:pPr>
      <w:ind w:left="1440"/>
    </w:pPr>
  </w:style>
  <w:style w:type="paragraph" w:styleId="Sumrio8">
    <w:name w:val="toc 8"/>
    <w:basedOn w:val="Normal"/>
    <w:next w:val="Normal"/>
    <w:autoRedefine/>
    <w:uiPriority w:val="99"/>
    <w:semiHidden/>
    <w:rsid w:val="00D17ACC"/>
    <w:pPr>
      <w:ind w:left="1680"/>
    </w:pPr>
  </w:style>
  <w:style w:type="paragraph" w:styleId="Sumrio9">
    <w:name w:val="toc 9"/>
    <w:basedOn w:val="Normal"/>
    <w:next w:val="Normal"/>
    <w:autoRedefine/>
    <w:uiPriority w:val="99"/>
    <w:semiHidden/>
    <w:rsid w:val="00D17ACC"/>
    <w:pPr>
      <w:ind w:left="1920"/>
    </w:pPr>
  </w:style>
  <w:style w:type="character" w:styleId="Hyperlink">
    <w:name w:val="Hyperlink"/>
    <w:uiPriority w:val="99"/>
    <w:rsid w:val="00D17ACC"/>
    <w:rPr>
      <w:rFonts w:cs="Times New Roman"/>
      <w:color w:val="0000FF"/>
      <w:u w:val="single"/>
    </w:rPr>
  </w:style>
  <w:style w:type="paragraph" w:styleId="Cabealho">
    <w:name w:val="header"/>
    <w:basedOn w:val="Normal"/>
    <w:link w:val="CabealhoChar"/>
    <w:uiPriority w:val="99"/>
    <w:rsid w:val="00D17ACC"/>
    <w:pPr>
      <w:tabs>
        <w:tab w:val="center" w:pos="4419"/>
        <w:tab w:val="right" w:pos="8838"/>
      </w:tabs>
    </w:pPr>
    <w:rPr>
      <w:szCs w:val="20"/>
    </w:rPr>
  </w:style>
  <w:style w:type="character" w:customStyle="1" w:styleId="CabealhoChar">
    <w:name w:val="Cabeçalho Char"/>
    <w:link w:val="Cabealho"/>
    <w:uiPriority w:val="99"/>
    <w:locked/>
    <w:rsid w:val="005B280C"/>
    <w:rPr>
      <w:sz w:val="24"/>
    </w:rPr>
  </w:style>
  <w:style w:type="paragraph" w:styleId="Rodap">
    <w:name w:val="footer"/>
    <w:basedOn w:val="Normal"/>
    <w:link w:val="RodapChar"/>
    <w:uiPriority w:val="99"/>
    <w:semiHidden/>
    <w:rsid w:val="00D17ACC"/>
    <w:pPr>
      <w:tabs>
        <w:tab w:val="center" w:pos="4419"/>
        <w:tab w:val="right" w:pos="8838"/>
      </w:tabs>
    </w:pPr>
    <w:rPr>
      <w:szCs w:val="20"/>
    </w:rPr>
  </w:style>
  <w:style w:type="character" w:customStyle="1" w:styleId="RodapChar">
    <w:name w:val="Rodapé Char"/>
    <w:link w:val="Rodap"/>
    <w:uiPriority w:val="99"/>
    <w:semiHidden/>
    <w:locked/>
    <w:rsid w:val="005B280C"/>
    <w:rPr>
      <w:sz w:val="24"/>
    </w:rPr>
  </w:style>
  <w:style w:type="character" w:styleId="Nmerodepgina">
    <w:name w:val="page number"/>
    <w:uiPriority w:val="99"/>
    <w:semiHidden/>
    <w:rsid w:val="00D17ACC"/>
    <w:rPr>
      <w:rFonts w:cs="Times New Roman"/>
    </w:rPr>
  </w:style>
  <w:style w:type="paragraph" w:styleId="Textodebalo">
    <w:name w:val="Balloon Text"/>
    <w:basedOn w:val="Normal"/>
    <w:link w:val="TextodebaloChar"/>
    <w:uiPriority w:val="99"/>
    <w:semiHidden/>
    <w:rsid w:val="009537A0"/>
    <w:rPr>
      <w:rFonts w:ascii="Tahoma" w:hAnsi="Tahoma"/>
      <w:sz w:val="16"/>
      <w:szCs w:val="20"/>
    </w:rPr>
  </w:style>
  <w:style w:type="character" w:customStyle="1" w:styleId="TextodebaloChar">
    <w:name w:val="Texto de balão Char"/>
    <w:link w:val="Textodebalo"/>
    <w:uiPriority w:val="99"/>
    <w:semiHidden/>
    <w:locked/>
    <w:rsid w:val="009537A0"/>
    <w:rPr>
      <w:rFonts w:ascii="Tahoma" w:hAnsi="Tahoma"/>
      <w:sz w:val="16"/>
    </w:rPr>
  </w:style>
  <w:style w:type="character" w:customStyle="1" w:styleId="CapaTtuloChar">
    <w:name w:val="Capa Título Char"/>
    <w:link w:val="CapaTtulo"/>
    <w:uiPriority w:val="99"/>
    <w:locked/>
    <w:rsid w:val="00A11438"/>
    <w:rPr>
      <w:b/>
      <w:bCs/>
      <w:caps/>
      <w:sz w:val="24"/>
      <w:szCs w:val="32"/>
    </w:rPr>
  </w:style>
  <w:style w:type="paragraph" w:styleId="Reviso">
    <w:name w:val="Revision"/>
    <w:hidden/>
    <w:uiPriority w:val="99"/>
    <w:semiHidden/>
    <w:rsid w:val="0049758B"/>
    <w:rPr>
      <w:sz w:val="24"/>
      <w:szCs w:val="24"/>
    </w:rPr>
  </w:style>
  <w:style w:type="paragraph" w:customStyle="1" w:styleId="Citaodiretamaisdetrslinhas">
    <w:name w:val="Citação direta mais de três linhas"/>
    <w:basedOn w:val="Normal"/>
    <w:next w:val="Texto"/>
    <w:uiPriority w:val="99"/>
    <w:rsid w:val="00632251"/>
    <w:pPr>
      <w:ind w:left="2268"/>
      <w:jc w:val="both"/>
    </w:pPr>
    <w:rPr>
      <w:sz w:val="22"/>
      <w:lang w:eastAsia="en-US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rsid w:val="00DE3CDA"/>
    <w:rPr>
      <w:b/>
    </w:rPr>
  </w:style>
  <w:style w:type="character" w:customStyle="1" w:styleId="AssuntodocomentrioChar">
    <w:name w:val="Assunto do comentário Char"/>
    <w:link w:val="Assuntodocomentrio"/>
    <w:uiPriority w:val="99"/>
    <w:locked/>
    <w:rsid w:val="00DE3CDA"/>
    <w:rPr>
      <w:b/>
    </w:rPr>
  </w:style>
  <w:style w:type="paragraph" w:customStyle="1" w:styleId="Sumrio">
    <w:name w:val="Sumário"/>
    <w:basedOn w:val="Normal"/>
    <w:uiPriority w:val="99"/>
    <w:rsid w:val="005C4256"/>
    <w:pPr>
      <w:widowControl w:val="0"/>
      <w:tabs>
        <w:tab w:val="left" w:leader="dot" w:pos="8732"/>
      </w:tabs>
      <w:spacing w:line="360" w:lineRule="auto"/>
      <w:jc w:val="both"/>
    </w:pPr>
    <w:rPr>
      <w:rFonts w:ascii="Arial" w:hAnsi="Arial"/>
      <w:noProof/>
      <w:szCs w:val="20"/>
    </w:rPr>
  </w:style>
  <w:style w:type="paragraph" w:styleId="NormalWeb">
    <w:name w:val="Normal (Web)"/>
    <w:basedOn w:val="Normal"/>
    <w:uiPriority w:val="99"/>
    <w:semiHidden/>
    <w:rsid w:val="0013557E"/>
    <w:pPr>
      <w:spacing w:before="100" w:beforeAutospacing="1" w:after="100" w:afterAutospacing="1"/>
    </w:pPr>
  </w:style>
  <w:style w:type="paragraph" w:styleId="ndicedeilustraes">
    <w:name w:val="table of figures"/>
    <w:basedOn w:val="Normal"/>
    <w:next w:val="Normal"/>
    <w:uiPriority w:val="99"/>
    <w:locked/>
    <w:rsid w:val="009E0E55"/>
    <w:pPr>
      <w:spacing w:line="360" w:lineRule="auto"/>
    </w:pPr>
  </w:style>
  <w:style w:type="paragraph" w:customStyle="1" w:styleId="Default">
    <w:name w:val="Default"/>
    <w:uiPriority w:val="99"/>
    <w:rsid w:val="00A11438"/>
    <w:pPr>
      <w:autoSpaceDE w:val="0"/>
      <w:autoSpaceDN w:val="0"/>
      <w:adjustRightInd w:val="0"/>
    </w:pPr>
    <w:rPr>
      <w:sz w:val="22"/>
      <w:szCs w:val="24"/>
    </w:rPr>
  </w:style>
  <w:style w:type="character" w:customStyle="1" w:styleId="CharChar3">
    <w:name w:val="Char Char3"/>
    <w:uiPriority w:val="99"/>
    <w:rsid w:val="00377E8D"/>
    <w:rPr>
      <w:lang w:val="pt-BR" w:eastAsia="pt-BR"/>
    </w:rPr>
  </w:style>
  <w:style w:type="paragraph" w:customStyle="1" w:styleId="Recuodacapa">
    <w:name w:val="Recuo da capa"/>
    <w:basedOn w:val="CapaTtulo"/>
    <w:uiPriority w:val="99"/>
    <w:rsid w:val="00202A4F"/>
    <w:pPr>
      <w:spacing w:line="240" w:lineRule="auto"/>
      <w:ind w:left="4536"/>
      <w:jc w:val="both"/>
    </w:pPr>
    <w:rPr>
      <w:b w:val="0"/>
      <w:caps w:val="0"/>
    </w:rPr>
  </w:style>
  <w:style w:type="paragraph" w:customStyle="1" w:styleId="Textodaepgrafe">
    <w:name w:val="Texto da epígrafe"/>
    <w:basedOn w:val="CapaTexto"/>
    <w:qFormat/>
    <w:rsid w:val="00C8768A"/>
    <w:pPr>
      <w:spacing w:line="360" w:lineRule="auto"/>
      <w:jc w:val="right"/>
    </w:pPr>
  </w:style>
  <w:style w:type="paragraph" w:customStyle="1" w:styleId="Resumo">
    <w:name w:val="Resumo"/>
    <w:basedOn w:val="Textosempargrafo"/>
    <w:qFormat/>
    <w:rsid w:val="00A11438"/>
  </w:style>
  <w:style w:type="character" w:styleId="HiperlinkVisitado">
    <w:name w:val="FollowedHyperlink"/>
    <w:uiPriority w:val="99"/>
    <w:semiHidden/>
    <w:unhideWhenUsed/>
    <w:locked/>
    <w:rsid w:val="00A233C6"/>
    <w:rPr>
      <w:color w:val="800080"/>
      <w:u w:val="single"/>
    </w:rPr>
  </w:style>
  <w:style w:type="paragraph" w:customStyle="1" w:styleId="TableParagraph">
    <w:name w:val="Table Paragraph"/>
    <w:basedOn w:val="Normal"/>
    <w:uiPriority w:val="1"/>
    <w:qFormat/>
    <w:rsid w:val="00912E6F"/>
    <w:pPr>
      <w:widowControl w:val="0"/>
      <w:autoSpaceDE w:val="0"/>
      <w:autoSpaceDN w:val="0"/>
    </w:pPr>
    <w:rPr>
      <w:sz w:val="22"/>
      <w:szCs w:val="22"/>
      <w:lang w:val="en-US" w:eastAsia="en-US"/>
    </w:rPr>
  </w:style>
  <w:style w:type="table" w:customStyle="1" w:styleId="TableNormal">
    <w:name w:val="Table Normal"/>
    <w:uiPriority w:val="2"/>
    <w:semiHidden/>
    <w:qFormat/>
    <w:rsid w:val="00912E6F"/>
    <w:pPr>
      <w:widowControl w:val="0"/>
      <w:autoSpaceDE w:val="0"/>
      <w:autoSpaceDN w:val="0"/>
    </w:pPr>
    <w:rPr>
      <w:rFonts w:ascii="Calibri" w:eastAsia="Calibri" w:hAnsi="Calibri"/>
      <w:sz w:val="22"/>
      <w:szCs w:val="22"/>
      <w:lang w:val="en-US" w:eastAsia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Fontesilustraes">
    <w:name w:val="Fontes ilustrações"/>
    <w:basedOn w:val="Legenda"/>
    <w:qFormat/>
    <w:rsid w:val="003B5D88"/>
    <w:rPr>
      <w:sz w:val="22"/>
    </w:rPr>
  </w:style>
  <w:style w:type="paragraph" w:customStyle="1" w:styleId="Listadeilustraes">
    <w:name w:val="Lista de ilustrações"/>
    <w:basedOn w:val="Legenda"/>
    <w:qFormat/>
    <w:rsid w:val="009E0E55"/>
    <w:pPr>
      <w:spacing w:before="0" w:after="0" w:line="360" w:lineRule="auto"/>
    </w:pPr>
  </w:style>
  <w:style w:type="paragraph" w:customStyle="1" w:styleId="Listadetabelas">
    <w:name w:val="Lista de tabelas"/>
    <w:basedOn w:val="Legenda"/>
    <w:qFormat/>
    <w:rsid w:val="009E0E55"/>
    <w:pPr>
      <w:spacing w:before="0" w:after="0" w:line="360" w:lineRule="auto"/>
    </w:pPr>
  </w:style>
  <w:style w:type="paragraph" w:customStyle="1" w:styleId="Tituloilustraes">
    <w:name w:val="Titulo ilustrações"/>
    <w:basedOn w:val="Normal"/>
    <w:qFormat/>
    <w:rsid w:val="005A326A"/>
    <w:pPr>
      <w:spacing w:line="360" w:lineRule="auto"/>
      <w:jc w:val="center"/>
    </w:pPr>
    <w:rPr>
      <w:rFonts w:eastAsia="Calibri"/>
      <w:szCs w:val="22"/>
      <w:lang w:eastAsia="en-US"/>
    </w:rPr>
  </w:style>
  <w:style w:type="paragraph" w:customStyle="1" w:styleId="Referencias">
    <w:name w:val="Referencias"/>
    <w:basedOn w:val="Normal"/>
    <w:qFormat/>
    <w:rsid w:val="005A326A"/>
    <w:rPr>
      <w:rFonts w:eastAsia="Calibri"/>
      <w:szCs w:val="22"/>
      <w:lang w:eastAsia="en-US"/>
    </w:rPr>
  </w:style>
  <w:style w:type="character" w:styleId="MenoPendente">
    <w:name w:val="Unresolved Mention"/>
    <w:basedOn w:val="Fontepargpadro"/>
    <w:uiPriority w:val="99"/>
    <w:semiHidden/>
    <w:unhideWhenUsed/>
    <w:rsid w:val="008240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42751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1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4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5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7517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1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9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eader" Target="header4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Amelia%20Back_Up\Amelia\LIVRO%20M&#201;TODO%202008\modelo.do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97F124-D879-4D90-BF19-771F71AC85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modelo.dot</Template>
  <TotalTime>210</TotalTime>
  <Pages>16</Pages>
  <Words>1052</Words>
  <Characters>5687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Modelos de Trabalhos Acadêmicos</vt:lpstr>
    </vt:vector>
  </TitlesOfParts>
  <Company>FURB</Company>
  <LinksUpToDate>false</LinksUpToDate>
  <CharactersWithSpaces>6726</CharactersWithSpaces>
  <SharedDoc>false</SharedDoc>
  <HLinks>
    <vt:vector size="132" baseType="variant">
      <vt:variant>
        <vt:i4>6160437</vt:i4>
      </vt:variant>
      <vt:variant>
        <vt:i4>211</vt:i4>
      </vt:variant>
      <vt:variant>
        <vt:i4>0</vt:i4>
      </vt:variant>
      <vt:variant>
        <vt:i4>5</vt:i4>
      </vt:variant>
      <vt:variant>
        <vt:lpwstr>https://drive.google.com/file/d/17My2MYyoQ694pTj5_MdWMSMXTnnMe5qP/view</vt:lpwstr>
      </vt:variant>
      <vt:variant>
        <vt:lpwstr/>
      </vt:variant>
      <vt:variant>
        <vt:i4>7667809</vt:i4>
      </vt:variant>
      <vt:variant>
        <vt:i4>208</vt:i4>
      </vt:variant>
      <vt:variant>
        <vt:i4>0</vt:i4>
      </vt:variant>
      <vt:variant>
        <vt:i4>5</vt:i4>
      </vt:variant>
      <vt:variant>
        <vt:lpwstr>https://www.redalyc.org/articulo.oa?id=76252674006</vt:lpwstr>
      </vt:variant>
      <vt:variant>
        <vt:lpwstr/>
      </vt:variant>
      <vt:variant>
        <vt:i4>2621444</vt:i4>
      </vt:variant>
      <vt:variant>
        <vt:i4>192</vt:i4>
      </vt:variant>
      <vt:variant>
        <vt:i4>0</vt:i4>
      </vt:variant>
      <vt:variant>
        <vt:i4>5</vt:i4>
      </vt:variant>
      <vt:variant>
        <vt:lpwstr/>
      </vt:variant>
      <vt:variant>
        <vt:lpwstr>_Toc8648811</vt:lpwstr>
      </vt:variant>
      <vt:variant>
        <vt:i4>2621444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_Toc8648810</vt:lpwstr>
      </vt:variant>
      <vt:variant>
        <vt:i4>2686980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_Toc8648809</vt:lpwstr>
      </vt:variant>
      <vt:variant>
        <vt:i4>2686980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_Toc8648808</vt:lpwstr>
      </vt:variant>
      <vt:variant>
        <vt:i4>2686980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_Toc8648807</vt:lpwstr>
      </vt:variant>
      <vt:variant>
        <vt:i4>2686980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_Toc8648806</vt:lpwstr>
      </vt:variant>
      <vt:variant>
        <vt:i4>2686980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_Toc8648805</vt:lpwstr>
      </vt:variant>
      <vt:variant>
        <vt:i4>2686980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_Toc8648804</vt:lpwstr>
      </vt:variant>
      <vt:variant>
        <vt:i4>2686980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_Toc8648803</vt:lpwstr>
      </vt:variant>
      <vt:variant>
        <vt:i4>2686980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_Toc8648802</vt:lpwstr>
      </vt:variant>
      <vt:variant>
        <vt:i4>2686980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_Toc8648801</vt:lpwstr>
      </vt:variant>
      <vt:variant>
        <vt:i4>2686980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_Toc8648800</vt:lpwstr>
      </vt:variant>
      <vt:variant>
        <vt:i4>2097163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_Toc8648799</vt:lpwstr>
      </vt:variant>
      <vt:variant>
        <vt:i4>2097163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_Toc8648798</vt:lpwstr>
      </vt:variant>
      <vt:variant>
        <vt:i4>2097163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_Toc8648797</vt:lpwstr>
      </vt:variant>
      <vt:variant>
        <vt:i4>2097163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_Toc8648796</vt:lpwstr>
      </vt:variant>
      <vt:variant>
        <vt:i4>2097163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_Toc8648795</vt:lpwstr>
      </vt:variant>
      <vt:variant>
        <vt:i4>2228227</vt:i4>
      </vt:variant>
      <vt:variant>
        <vt:i4>87</vt:i4>
      </vt:variant>
      <vt:variant>
        <vt:i4>0</vt:i4>
      </vt:variant>
      <vt:variant>
        <vt:i4>5</vt:i4>
      </vt:variant>
      <vt:variant>
        <vt:lpwstr/>
      </vt:variant>
      <vt:variant>
        <vt:lpwstr>_Toc8627945</vt:lpwstr>
      </vt:variant>
      <vt:variant>
        <vt:i4>2555912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_Toc8631372</vt:lpwstr>
      </vt:variant>
      <vt:variant>
        <vt:i4>2555912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_Toc8631371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Modelos de Trabalhos Acadêmicos</dc:title>
  <dc:subject>Modelos de Trabalhos Acadêmicos</dc:subject>
  <dc:creator>FURB</dc:creator>
  <cp:keywords/>
  <cp:lastModifiedBy>José - zeh .</cp:lastModifiedBy>
  <cp:revision>10</cp:revision>
  <cp:lastPrinted>2019-06-22T17:22:00Z</cp:lastPrinted>
  <dcterms:created xsi:type="dcterms:W3CDTF">2019-06-22T13:56:00Z</dcterms:created>
  <dcterms:modified xsi:type="dcterms:W3CDTF">2019-06-22T17:23:00Z</dcterms:modified>
</cp:coreProperties>
</file>